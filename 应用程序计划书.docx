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87A" w:rsidRPr="00D9387A" w:rsidRDefault="00D9387A" w:rsidP="00D9387A">
      <w:pPr>
        <w:pStyle w:val="ab"/>
      </w:pPr>
      <w:r w:rsidRPr="00D9387A">
        <w:rPr>
          <w:rFonts w:hint="eastAsia"/>
        </w:rPr>
        <w:t>校车小板凳</w:t>
      </w:r>
    </w:p>
    <w:p w:rsidR="00D9387A" w:rsidRPr="00D9387A" w:rsidRDefault="00D9387A" w:rsidP="00D9387A">
      <w:pPr>
        <w:pStyle w:val="ad"/>
      </w:pPr>
      <w:r w:rsidRPr="00D9387A">
        <w:t>WOODEN BENCH FOR SCHOOLBUS</w:t>
      </w:r>
    </w:p>
    <w:p w:rsidR="00D9387A" w:rsidRPr="00D9387A" w:rsidRDefault="00D9387A" w:rsidP="003930A1">
      <w:pPr>
        <w:pStyle w:val="ab"/>
      </w:pPr>
      <w:r w:rsidRPr="00D9387A">
        <w:rPr>
          <w:rFonts w:hint="eastAsia"/>
        </w:rPr>
        <w:t>跨平台应用程序项目</w:t>
      </w:r>
      <w:r w:rsidR="00D8267D">
        <w:t xml:space="preserve"> – </w:t>
      </w:r>
      <w:r w:rsidR="00D8267D">
        <w:rPr>
          <w:rFonts w:hint="eastAsia"/>
        </w:rPr>
        <w:t>项目报告</w:t>
      </w:r>
    </w:p>
    <w:p w:rsidR="00D9387A" w:rsidRPr="00D9387A" w:rsidRDefault="00D9387A" w:rsidP="00D9387A">
      <w:pPr>
        <w:pStyle w:val="ad"/>
        <w:ind w:firstLine="59"/>
        <w:rPr>
          <w:rStyle w:val="ae"/>
          <w:sz w:val="22"/>
        </w:rPr>
      </w:pPr>
      <w:r w:rsidRPr="00D9387A">
        <w:rPr>
          <w:rStyle w:val="ae"/>
          <w:sz w:val="22"/>
        </w:rPr>
        <w:t>CROSS-PLATFORM APPLICATION PROJECT REPORT</w:t>
      </w:r>
    </w:p>
    <w:p w:rsidR="00D9387A" w:rsidRPr="00D9387A" w:rsidRDefault="00D9387A" w:rsidP="00D9387A">
      <w:pPr>
        <w:pStyle w:val="ad"/>
      </w:pPr>
      <w:r w:rsidRPr="00D9387A">
        <w:t>2018/</w:t>
      </w:r>
      <w:r w:rsidRPr="00D9387A">
        <w:rPr>
          <w:rFonts w:hint="eastAsia"/>
        </w:rPr>
        <w:t>3</w:t>
      </w:r>
      <w:r w:rsidRPr="00D9387A">
        <w:t>/</w:t>
      </w:r>
      <w:r w:rsidRPr="00D9387A">
        <w:rPr>
          <w:rFonts w:hint="eastAsia"/>
        </w:rPr>
        <w:t>21</w:t>
      </w:r>
    </w:p>
    <w:p w:rsidR="00C83736" w:rsidRPr="00D9387A" w:rsidRDefault="00C83736" w:rsidP="00C83736">
      <w:pPr>
        <w:pStyle w:val="Notifiatoin"/>
        <w:rPr>
          <w:rStyle w:val="Notifiatoin0"/>
        </w:rPr>
      </w:pPr>
      <w:r w:rsidRPr="00D9387A">
        <w:rPr>
          <w:rStyle w:val="Notifiatoin0"/>
        </w:rPr>
        <w:t>请认真阅读以下内容，其中“本程序”和“本软件”指代本项目，即为“校车小板凳”在Windows下的客户端与其</w:t>
      </w:r>
      <w:proofErr w:type="spellStart"/>
      <w:r w:rsidRPr="00D9387A">
        <w:rPr>
          <w:rStyle w:val="Notifiatoin0"/>
        </w:rPr>
        <w:t>WebAPI</w:t>
      </w:r>
      <w:proofErr w:type="spellEnd"/>
      <w:r w:rsidRPr="00D9387A">
        <w:rPr>
          <w:rStyle w:val="Notifiatoin0"/>
        </w:rPr>
        <w:t>（网络应用程序编程接口）（包含Web管理页面）</w:t>
      </w:r>
    </w:p>
    <w:p w:rsidR="00C83736" w:rsidRPr="00424320" w:rsidRDefault="00C83736" w:rsidP="00424320">
      <w:pPr>
        <w:pStyle w:val="1"/>
      </w:pPr>
      <w:r w:rsidRPr="00424320">
        <w:rPr>
          <w:rFonts w:hint="eastAsia"/>
        </w:rPr>
        <w:t>应用程序基础架构</w:t>
      </w:r>
      <w:bookmarkStart w:id="0" w:name="_GoBack"/>
      <w:bookmarkEnd w:id="0"/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编程语言</w:t>
      </w:r>
    </w:p>
    <w:p w:rsidR="00C83736" w:rsidRPr="00D9387A" w:rsidRDefault="00C83736" w:rsidP="00D9387A">
      <w:r w:rsidRPr="00D9387A">
        <w:rPr>
          <w:rFonts w:hint="eastAsia"/>
        </w:rPr>
        <w:t>本程序在</w:t>
      </w:r>
      <w:r w:rsidRPr="00D9387A">
        <w:t>Windows下的客户端</w:t>
      </w:r>
      <w:r w:rsidR="00EE46E6">
        <w:rPr>
          <w:rFonts w:hint="eastAsia"/>
        </w:rPr>
        <w:t>和部署在服务器上</w:t>
      </w:r>
      <w:proofErr w:type="gramStart"/>
      <w:r w:rsidR="00EE46E6">
        <w:rPr>
          <w:rFonts w:hint="eastAsia"/>
        </w:rPr>
        <w:t>的微信</w:t>
      </w:r>
      <w:proofErr w:type="gramEnd"/>
      <w:r w:rsidR="00EE46E6">
        <w:rPr>
          <w:rFonts w:hint="eastAsia"/>
        </w:rPr>
        <w:t>Web服务端</w:t>
      </w:r>
      <w:r w:rsidRPr="00D9387A">
        <w:t>使用的是C#（读作“See Sharp”）开发语言</w:t>
      </w:r>
      <w:r w:rsidR="00D9387A" w:rsidRPr="00D9387A">
        <w:rPr>
          <w:rFonts w:hint="eastAsia"/>
        </w:rPr>
        <w:t>。</w:t>
      </w:r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开发框架</w:t>
      </w:r>
    </w:p>
    <w:p w:rsidR="00C83736" w:rsidRPr="00D9387A" w:rsidRDefault="00C83736" w:rsidP="00D9387A">
      <w:r w:rsidRPr="00D9387A">
        <w:rPr>
          <w:rFonts w:hint="eastAsia"/>
        </w:rPr>
        <w:t>该应用程序使用</w:t>
      </w:r>
      <w:r w:rsidRPr="00D9387A">
        <w:t xml:space="preserve"> .Net 开发框架，其版本号为 .Net Framework 4.0，内部版本号为 4.0.30319 在开发中尽可能使用较高版本的 .Net Framework 来获得更多功能并尝试提升用户体验，但因为Windows XP 的兼容性问题，最终选用了 Version 4.0 以保证对 Windows XP 的最佳兼容性。</w:t>
      </w:r>
    </w:p>
    <w:p w:rsidR="00C83736" w:rsidRPr="00D9387A" w:rsidRDefault="00C83736" w:rsidP="00D9387A">
      <w:r w:rsidRPr="00D9387A">
        <w:rPr>
          <w:rFonts w:hint="eastAsia"/>
        </w:rPr>
        <w:t>本项目在</w:t>
      </w:r>
      <w:r w:rsidRPr="00D9387A">
        <w:t>Windows 下的客户端还使用了DevComponents 公司出品的 DotNetBar 作为应用程序的主要UI，本UI基于扁平化设计，模仿并增强</w:t>
      </w:r>
      <w:r w:rsidR="00EE46E6">
        <w:rPr>
          <w:rFonts w:hint="eastAsia"/>
        </w:rPr>
        <w:t xml:space="preserve">了 </w:t>
      </w:r>
      <w:r w:rsidRPr="00D9387A">
        <w:t>.Net 原生UI及其控件。</w:t>
      </w:r>
    </w:p>
    <w:p w:rsidR="00C83736" w:rsidRPr="00D9387A" w:rsidRDefault="00C83736" w:rsidP="00D9387A">
      <w:r w:rsidRPr="00D9387A">
        <w:rPr>
          <w:rFonts w:hint="eastAsia"/>
        </w:rPr>
        <w:t>本项目</w:t>
      </w:r>
      <w:proofErr w:type="gramStart"/>
      <w:r w:rsidRPr="00D9387A">
        <w:rPr>
          <w:rFonts w:hint="eastAsia"/>
        </w:rPr>
        <w:t>在微信的</w:t>
      </w:r>
      <w:proofErr w:type="gramEnd"/>
      <w:r w:rsidRPr="00D9387A">
        <w:t>Web管理界面使用了</w:t>
      </w:r>
      <w:proofErr w:type="spellStart"/>
      <w:r w:rsidRPr="00D9387A">
        <w:t>JQuery</w:t>
      </w:r>
      <w:proofErr w:type="spellEnd"/>
      <w:r w:rsidRPr="00D9387A">
        <w:t>和</w:t>
      </w:r>
      <w:proofErr w:type="spellStart"/>
      <w:r w:rsidRPr="00D9387A">
        <w:t>BootStrap</w:t>
      </w:r>
      <w:proofErr w:type="spellEnd"/>
      <w:r w:rsidRPr="00D9387A">
        <w:t>作为前端</w:t>
      </w:r>
      <w:proofErr w:type="gramStart"/>
      <w:r w:rsidRPr="00D9387A">
        <w:t>交互和</w:t>
      </w:r>
      <w:proofErr w:type="gramEnd"/>
      <w:r w:rsidRPr="00D9387A">
        <w:t>前端UI，使用了</w:t>
      </w:r>
      <w:proofErr w:type="gramStart"/>
      <w:r w:rsidRPr="00D9387A">
        <w:t>部分微信提供</w:t>
      </w:r>
      <w:proofErr w:type="gramEnd"/>
      <w:r w:rsidRPr="00D9387A">
        <w:t>的API。</w:t>
      </w:r>
      <w:r w:rsidR="00EE46E6">
        <w:rPr>
          <w:rFonts w:hint="eastAsia"/>
        </w:rPr>
        <w:t>并同时</w:t>
      </w:r>
      <w:r w:rsidRPr="00D9387A">
        <w:t>使用 .Net Core</w:t>
      </w:r>
      <w:r w:rsidR="00CD613E">
        <w:rPr>
          <w:rFonts w:hint="eastAsia"/>
        </w:rPr>
        <w:t>（版本V2.0）</w:t>
      </w:r>
      <w:r w:rsidRPr="00D9387A">
        <w:t>作为其后端处理程序。</w:t>
      </w:r>
    </w:p>
    <w:p w:rsidR="00C83736" w:rsidRPr="00D9387A" w:rsidRDefault="00C83736" w:rsidP="00D8267D">
      <w:r w:rsidRPr="00D9387A">
        <w:rPr>
          <w:rFonts w:hint="eastAsia"/>
        </w:rPr>
        <w:t>有关任何</w:t>
      </w:r>
      <w:r w:rsidRPr="00D9387A">
        <w:t xml:space="preserve"> Microsoft Windows XP对于.Net V4.0的兼容性问题，请参阅Microsoft .Net 官方网站。</w:t>
      </w:r>
    </w:p>
    <w:p w:rsidR="00C83736" w:rsidRPr="003930A1" w:rsidRDefault="00C83736" w:rsidP="00C47FAF">
      <w:pPr>
        <w:pStyle w:val="2"/>
      </w:pPr>
      <w:bookmarkStart w:id="1" w:name="_云存储平台"/>
      <w:bookmarkEnd w:id="1"/>
      <w:r w:rsidRPr="003930A1">
        <w:rPr>
          <w:rFonts w:hint="eastAsia"/>
        </w:rPr>
        <w:t>云存储平台</w:t>
      </w:r>
    </w:p>
    <w:p w:rsidR="00EE46E6" w:rsidRDefault="00C83736" w:rsidP="00D9387A">
      <w:r w:rsidRPr="00D9387A">
        <w:rPr>
          <w:rFonts w:hint="eastAsia"/>
        </w:rPr>
        <w:t>本应用程序包含云同步和云存储内容，因此，在开发和使用的过程中会使用到第三方</w:t>
      </w:r>
      <w:r w:rsidRPr="00D9387A">
        <w:t>NuGet程序包，和/或云存储提供公司的.Net第三方DLL</w:t>
      </w:r>
      <w:r w:rsidR="00EE46E6">
        <w:rPr>
          <w:rFonts w:hint="eastAsia"/>
        </w:rPr>
        <w:t>。</w:t>
      </w:r>
    </w:p>
    <w:p w:rsidR="00C83736" w:rsidRPr="00D9387A" w:rsidRDefault="00C83736" w:rsidP="00D9387A">
      <w:r w:rsidRPr="00D9387A">
        <w:t>有关第三方程序包和/或 .Net DLL的代码安全性，请参阅本报告“用户数据安全”部分。</w:t>
      </w:r>
    </w:p>
    <w:p w:rsidR="00C83736" w:rsidRPr="00D9387A" w:rsidRDefault="00C83736" w:rsidP="00D9387A">
      <w:r w:rsidRPr="00D9387A">
        <w:rPr>
          <w:rFonts w:hint="eastAsia"/>
        </w:rPr>
        <w:t>本应用程序的云存储平台为</w:t>
      </w:r>
      <w:proofErr w:type="spellStart"/>
      <w:r w:rsidRPr="00D9387A">
        <w:t>Bmob</w:t>
      </w:r>
      <w:proofErr w:type="spellEnd"/>
      <w:r w:rsidRPr="00D9387A">
        <w:t>公司出品的</w:t>
      </w:r>
      <w:proofErr w:type="spellStart"/>
      <w:r w:rsidRPr="00D9387A">
        <w:t>Bmob</w:t>
      </w:r>
      <w:proofErr w:type="spellEnd"/>
      <w:r w:rsidRPr="00D9387A">
        <w:t>云存储，我们不对其云存储稳定性做任何保证。</w:t>
      </w:r>
    </w:p>
    <w:p w:rsidR="00C83736" w:rsidRPr="00D9387A" w:rsidRDefault="00C83736" w:rsidP="00D9387A">
      <w:r w:rsidRPr="00D9387A">
        <w:rPr>
          <w:rFonts w:hint="eastAsia"/>
        </w:rPr>
        <w:t>有关任何</w:t>
      </w:r>
      <w:proofErr w:type="spellStart"/>
      <w:r w:rsidRPr="00D9387A">
        <w:t>Bmob</w:t>
      </w:r>
      <w:proofErr w:type="spellEnd"/>
      <w:r w:rsidRPr="00D9387A">
        <w:t>云存储的问题，请参阅</w:t>
      </w:r>
      <w:proofErr w:type="spellStart"/>
      <w:r w:rsidRPr="00D9387A">
        <w:t>Bmob</w:t>
      </w:r>
      <w:proofErr w:type="spellEnd"/>
      <w:r w:rsidRPr="00D9387A">
        <w:t>官方网站</w:t>
      </w:r>
      <w:r w:rsidR="00650A2F">
        <w:fldChar w:fldCharType="begin"/>
      </w:r>
      <w:r w:rsidR="00650A2F">
        <w:instrText xml:space="preserve"> HYPERLINK "https://www.bmob.cn/" </w:instrText>
      </w:r>
      <w:r w:rsidR="00650A2F">
        <w:fldChar w:fldCharType="separate"/>
      </w:r>
      <w:r w:rsidRPr="003948E4">
        <w:rPr>
          <w:rStyle w:val="af0"/>
        </w:rPr>
        <w:t>https://www.bmob.cn/</w:t>
      </w:r>
      <w:r w:rsidR="00650A2F">
        <w:rPr>
          <w:rStyle w:val="af0"/>
        </w:rPr>
        <w:fldChar w:fldCharType="end"/>
      </w:r>
      <w:r w:rsidRPr="00D9387A">
        <w:t>。</w:t>
      </w:r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第三方库</w:t>
      </w:r>
      <w:r w:rsidRPr="003930A1">
        <w:t>程序包</w:t>
      </w:r>
    </w:p>
    <w:p w:rsidR="00C83736" w:rsidRDefault="00C83736" w:rsidP="00D9387A">
      <w:r w:rsidRPr="00D9387A">
        <w:rPr>
          <w:rFonts w:hint="eastAsia"/>
        </w:rPr>
        <w:t>本项目使用了如下第三方库：</w:t>
      </w:r>
    </w:p>
    <w:p w:rsidR="00D8267D" w:rsidRDefault="00D8267D" w:rsidP="00D8267D">
      <w:pPr>
        <w:pStyle w:val="3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类:</w:t>
      </w:r>
    </w:p>
    <w:p w:rsidR="00D8267D" w:rsidRDefault="00D8267D" w:rsidP="00D8267D">
      <w:pPr>
        <w:ind w:leftChars="405" w:left="810"/>
      </w:pPr>
      <w:proofErr w:type="spellStart"/>
      <w:r w:rsidRPr="00D8267D">
        <w:t>JQuery</w:t>
      </w:r>
      <w:proofErr w:type="spellEnd"/>
      <w:r>
        <w:rPr>
          <w:rFonts w:hint="eastAsia"/>
        </w:rPr>
        <w:t>,</w:t>
      </w:r>
      <w:r w:rsidRPr="00D8267D">
        <w:t xml:space="preserve"> </w:t>
      </w:r>
    </w:p>
    <w:p w:rsidR="00D8267D" w:rsidRDefault="00D8267D" w:rsidP="00D8267D">
      <w:pPr>
        <w:ind w:leftChars="405" w:left="810"/>
      </w:pPr>
      <w:proofErr w:type="spellStart"/>
      <w:r w:rsidRPr="00D8267D">
        <w:t>QRCoder</w:t>
      </w:r>
      <w:proofErr w:type="spellEnd"/>
      <w:r>
        <w:rPr>
          <w:rFonts w:hint="eastAsia"/>
        </w:rPr>
        <w:t>,</w:t>
      </w:r>
    </w:p>
    <w:p w:rsidR="00D8267D" w:rsidRDefault="00D8267D" w:rsidP="00D8267D">
      <w:pPr>
        <w:ind w:leftChars="405" w:left="810"/>
      </w:pPr>
      <w:proofErr w:type="spellStart"/>
      <w:r w:rsidRPr="00D8267D">
        <w:lastRenderedPageBreak/>
        <w:t>ThoughtWorks.QRCode</w:t>
      </w:r>
      <w:proofErr w:type="spellEnd"/>
      <w:r>
        <w:rPr>
          <w:rFonts w:hint="eastAsia"/>
        </w:rPr>
        <w:t>,</w:t>
      </w:r>
      <w:r w:rsidRPr="00D8267D">
        <w:t xml:space="preserve"> </w:t>
      </w:r>
    </w:p>
    <w:p w:rsidR="00D8267D" w:rsidRDefault="00D8267D" w:rsidP="00D8267D">
      <w:pPr>
        <w:ind w:leftChars="405" w:left="810"/>
      </w:pPr>
      <w:r w:rsidRPr="00D8267D">
        <w:t>Bootstrap</w:t>
      </w:r>
      <w:r>
        <w:rPr>
          <w:rFonts w:hint="eastAsia"/>
        </w:rPr>
        <w:t>,</w:t>
      </w:r>
    </w:p>
    <w:p w:rsidR="00D8267D" w:rsidRDefault="00D8267D" w:rsidP="00D8267D">
      <w:pPr>
        <w:ind w:leftChars="405" w:left="810"/>
      </w:pPr>
      <w:proofErr w:type="spellStart"/>
      <w:r w:rsidRPr="00D8267D">
        <w:t>Modernizr</w:t>
      </w:r>
      <w:proofErr w:type="spellEnd"/>
      <w:r>
        <w:rPr>
          <w:rFonts w:hint="eastAsia"/>
        </w:rPr>
        <w:t>,</w:t>
      </w:r>
    </w:p>
    <w:p w:rsidR="00D8267D" w:rsidRDefault="00523353" w:rsidP="00523353">
      <w:pPr>
        <w:ind w:leftChars="405" w:left="810"/>
      </w:pPr>
      <w:proofErr w:type="spellStart"/>
      <w:proofErr w:type="gramStart"/>
      <w:r w:rsidRPr="00523353">
        <w:t>ZKWeb.System.Drawing</w:t>
      </w:r>
      <w:proofErr w:type="spellEnd"/>
      <w:proofErr w:type="gramEnd"/>
      <w:r>
        <w:rPr>
          <w:rFonts w:hint="eastAsia"/>
        </w:rPr>
        <w:t>,</w:t>
      </w:r>
      <w:r w:rsidR="00D8267D" w:rsidRPr="00D8267D">
        <w:t xml:space="preserve"> </w:t>
      </w:r>
    </w:p>
    <w:p w:rsidR="00523353" w:rsidRDefault="00D8267D" w:rsidP="00523353">
      <w:pPr>
        <w:ind w:leftChars="405" w:left="810"/>
      </w:pPr>
      <w:proofErr w:type="spellStart"/>
      <w:proofErr w:type="gramStart"/>
      <w:r w:rsidRPr="00D8267D">
        <w:t>DevComponents.Charts.Design</w:t>
      </w:r>
      <w:proofErr w:type="spellEnd"/>
      <w:proofErr w:type="gramEnd"/>
      <w:r>
        <w:t>,</w:t>
      </w:r>
      <w:r w:rsidR="00523353" w:rsidRPr="00523353">
        <w:rPr>
          <w:rFonts w:hint="eastAsia"/>
        </w:rPr>
        <w:t xml:space="preserve"> </w:t>
      </w:r>
    </w:p>
    <w:p w:rsidR="00D8267D" w:rsidRDefault="00523353" w:rsidP="00D8267D">
      <w:pPr>
        <w:ind w:leftChars="405" w:left="810"/>
      </w:pPr>
      <w:proofErr w:type="spellStart"/>
      <w:r w:rsidRPr="00D8267D">
        <w:t>DevComponents.DotNetBa</w:t>
      </w:r>
      <w:r>
        <w:rPr>
          <w:rFonts w:hint="eastAsia"/>
        </w:rPr>
        <w:t>r</w:t>
      </w:r>
      <w:proofErr w:type="spellEnd"/>
    </w:p>
    <w:p w:rsidR="00D8267D" w:rsidRDefault="00D8267D" w:rsidP="00D8267D">
      <w:pPr>
        <w:pStyle w:val="3"/>
      </w:pPr>
      <w:r>
        <w:rPr>
          <w:rFonts w:hint="eastAsia"/>
        </w:rPr>
        <w:t>后台处理类:</w:t>
      </w:r>
    </w:p>
    <w:p w:rsidR="00523353" w:rsidRDefault="00D8267D" w:rsidP="00523353">
      <w:pPr>
        <w:ind w:leftChars="405" w:left="810"/>
      </w:pPr>
      <w:proofErr w:type="spellStart"/>
      <w:r w:rsidRPr="00D8267D">
        <w:t>Bmob</w:t>
      </w:r>
      <w:proofErr w:type="spellEnd"/>
      <w:r w:rsidRPr="00D8267D">
        <w:t>-Windows</w:t>
      </w:r>
      <w:r>
        <w:rPr>
          <w:rFonts w:hint="eastAsia"/>
        </w:rPr>
        <w:t>,</w:t>
      </w:r>
      <w:r w:rsidR="00523353" w:rsidRPr="00523353">
        <w:rPr>
          <w:rFonts w:hint="eastAsia"/>
        </w:rPr>
        <w:t xml:space="preserve"> </w:t>
      </w:r>
    </w:p>
    <w:p w:rsidR="00D8267D" w:rsidRPr="00D8267D" w:rsidRDefault="00523353" w:rsidP="00523353">
      <w:pPr>
        <w:ind w:leftChars="405" w:left="810"/>
      </w:pPr>
      <w:proofErr w:type="spellStart"/>
      <w:proofErr w:type="gramStart"/>
      <w:r w:rsidRPr="00D8267D">
        <w:t>Microsoft.Office.Interop.Excel</w:t>
      </w:r>
      <w:proofErr w:type="spellEnd"/>
      <w:proofErr w:type="gramEnd"/>
      <w:r>
        <w:t>,</w:t>
      </w:r>
    </w:p>
    <w:p w:rsidR="00D8267D" w:rsidRDefault="00D8267D" w:rsidP="00523353">
      <w:pPr>
        <w:ind w:leftChars="405" w:left="810"/>
      </w:pPr>
      <w:proofErr w:type="spellStart"/>
      <w:r w:rsidRPr="00D8267D">
        <w:t>Newtonsoft.Json</w:t>
      </w:r>
      <w:proofErr w:type="spellEnd"/>
      <w:r>
        <w:rPr>
          <w:rFonts w:hint="eastAsia"/>
        </w:rPr>
        <w:t>,</w:t>
      </w:r>
    </w:p>
    <w:p w:rsidR="00D8267D" w:rsidRDefault="00D8267D" w:rsidP="00D8267D">
      <w:pPr>
        <w:pStyle w:val="3"/>
      </w:pPr>
      <w:r>
        <w:rPr>
          <w:rFonts w:hint="eastAsia"/>
        </w:rPr>
        <w:t>调试信息分析:</w:t>
      </w:r>
    </w:p>
    <w:p w:rsidR="00D8267D" w:rsidRPr="00D8267D" w:rsidRDefault="00D8267D" w:rsidP="00D8267D">
      <w:pPr>
        <w:ind w:leftChars="405" w:left="810"/>
      </w:pPr>
      <w:proofErr w:type="spellStart"/>
      <w:r w:rsidRPr="00D8267D">
        <w:t>Microsoft.ApplicationInsights</w:t>
      </w:r>
      <w:proofErr w:type="spellEnd"/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开源许可协议和最终用户许可协议</w:t>
      </w:r>
    </w:p>
    <w:p w:rsidR="00C83736" w:rsidRPr="00D9387A" w:rsidRDefault="00C83736" w:rsidP="00D9387A">
      <w:r w:rsidRPr="00D9387A">
        <w:rPr>
          <w:rFonts w:hint="eastAsia"/>
        </w:rPr>
        <w:t>有关本程序的开源许可协议，请阅读程序根目录的</w:t>
      </w:r>
      <w:r w:rsidRPr="00D9387A">
        <w:t>EULA.docx文件</w:t>
      </w:r>
      <w:r w:rsidR="00615643">
        <w:rPr>
          <w:rFonts w:hint="eastAsia"/>
        </w:rPr>
        <w:t>（</w:t>
      </w:r>
      <w:r w:rsidRPr="00D9387A">
        <w:t>第一章节</w:t>
      </w:r>
      <w:r w:rsidR="00615643">
        <w:rPr>
          <w:rFonts w:hint="eastAsia"/>
        </w:rPr>
        <w:t>）</w:t>
      </w:r>
      <w:r w:rsidRPr="00D9387A">
        <w:t>。</w:t>
      </w:r>
    </w:p>
    <w:p w:rsidR="00C83736" w:rsidRPr="00D9387A" w:rsidRDefault="00C83736" w:rsidP="00D9387A">
      <w:r w:rsidRPr="00D9387A">
        <w:rPr>
          <w:rFonts w:hint="eastAsia"/>
        </w:rPr>
        <w:t>有关本程序的最终用户许可协议</w:t>
      </w:r>
      <w:r w:rsidR="00615643">
        <w:rPr>
          <w:rFonts w:hint="eastAsia"/>
        </w:rPr>
        <w:t>（</w:t>
      </w:r>
      <w:r w:rsidRPr="00D9387A">
        <w:rPr>
          <w:rFonts w:hint="eastAsia"/>
        </w:rPr>
        <w:t>又称</w:t>
      </w:r>
      <w:r w:rsidRPr="00D9387A">
        <w:t>EULA</w:t>
      </w:r>
      <w:r w:rsidR="00615643">
        <w:rPr>
          <w:rFonts w:hint="eastAsia"/>
        </w:rPr>
        <w:t>）</w:t>
      </w:r>
      <w:r w:rsidRPr="00D9387A">
        <w:t>，请阅读EULA.docx文件</w:t>
      </w:r>
      <w:r w:rsidR="00615643">
        <w:rPr>
          <w:rFonts w:hint="eastAsia"/>
        </w:rPr>
        <w:t>（</w:t>
      </w:r>
      <w:r w:rsidRPr="00D9387A">
        <w:t>第二章节</w:t>
      </w:r>
      <w:r w:rsidR="00615643">
        <w:rPr>
          <w:rFonts w:hint="eastAsia"/>
        </w:rPr>
        <w:t>）</w:t>
      </w:r>
      <w:r w:rsidRPr="00D9387A">
        <w:t>。</w:t>
      </w:r>
    </w:p>
    <w:p w:rsidR="00CB1FA6" w:rsidRPr="00424320" w:rsidRDefault="00CB1FA6" w:rsidP="00424320">
      <w:pPr>
        <w:pStyle w:val="1"/>
      </w:pPr>
      <w:r w:rsidRPr="00424320">
        <w:rPr>
          <w:rFonts w:hint="eastAsia"/>
        </w:rPr>
        <w:t>数据的加密，存储与访问</w:t>
      </w:r>
    </w:p>
    <w:p w:rsidR="00CB1FA6" w:rsidRPr="00D9387A" w:rsidRDefault="00CB1FA6" w:rsidP="00CB1FA6">
      <w:r w:rsidRPr="00D9387A">
        <w:rPr>
          <w:rFonts w:hint="eastAsia"/>
        </w:rPr>
        <w:t>我们对于用户密码（</w:t>
      </w:r>
      <w:proofErr w:type="gramStart"/>
      <w:r w:rsidRPr="00D9387A">
        <w:rPr>
          <w:rFonts w:hint="eastAsia"/>
        </w:rPr>
        <w:t>在微信</w:t>
      </w:r>
      <w:proofErr w:type="gramEnd"/>
      <w:r w:rsidRPr="00D9387A">
        <w:t>Web管理页面登陆时不需要密码，</w:t>
      </w:r>
      <w:r>
        <w:rPr>
          <w:rFonts w:hint="eastAsia"/>
        </w:rPr>
        <w:t>见节</w:t>
      </w:r>
      <w:r w:rsidRPr="00D9387A">
        <w:t>）的加密使用了更安全的SHA-256</w:t>
      </w:r>
      <w:r>
        <w:rPr>
          <w:rFonts w:hint="eastAsia"/>
        </w:rPr>
        <w:t>和SHA-512</w:t>
      </w:r>
      <w:r w:rsidRPr="00D9387A">
        <w:t>单向散列函数，确保密码在传输，使用时不被第三方轻易解密。</w:t>
      </w:r>
    </w:p>
    <w:p w:rsidR="00CB1FA6" w:rsidRPr="00D9387A" w:rsidRDefault="00CB1FA6" w:rsidP="00CB1FA6">
      <w:r w:rsidRPr="00D9387A">
        <w:rPr>
          <w:rFonts w:hint="eastAsia"/>
        </w:rPr>
        <w:t>此外，真实姓名，性别，手机号码将会被安全存储在云存储系统，</w:t>
      </w:r>
      <w:r w:rsidRPr="00D9387A">
        <w:t>(见</w:t>
      </w:r>
      <w:r>
        <w:fldChar w:fldCharType="begin"/>
      </w:r>
      <w:r>
        <w:instrText xml:space="preserve"> HYPERLINK \l "_云存储平台" </w:instrText>
      </w:r>
      <w:r>
        <w:fldChar w:fldCharType="separate"/>
      </w:r>
      <w:r w:rsidRPr="00C454A2">
        <w:rPr>
          <w:rStyle w:val="af0"/>
          <w:rFonts w:hint="eastAsia"/>
        </w:rPr>
        <w:t>1.3</w:t>
      </w:r>
      <w:r>
        <w:rPr>
          <w:rStyle w:val="af0"/>
        </w:rPr>
        <w:fldChar w:fldCharType="end"/>
      </w:r>
      <w:r>
        <w:rPr>
          <w:rFonts w:hint="eastAsia"/>
        </w:rPr>
        <w:t>节</w:t>
      </w:r>
      <w:r w:rsidRPr="00D9387A">
        <w:t>)。由</w:t>
      </w:r>
      <w:proofErr w:type="spellStart"/>
      <w:r w:rsidRPr="00D9387A">
        <w:t>Bmob</w:t>
      </w:r>
      <w:proofErr w:type="spellEnd"/>
      <w:r w:rsidRPr="00D9387A">
        <w:t>公司提供数据安全性支持。</w:t>
      </w:r>
    </w:p>
    <w:p w:rsidR="00CB1FA6" w:rsidRPr="00D9387A" w:rsidRDefault="00CB1FA6" w:rsidP="00CB1FA6">
      <w:r w:rsidRPr="00D9387A">
        <w:rPr>
          <w:rFonts w:hint="eastAsia"/>
        </w:rPr>
        <w:t>我们</w:t>
      </w:r>
      <w:proofErr w:type="gramStart"/>
      <w:r w:rsidRPr="00D9387A">
        <w:rPr>
          <w:rFonts w:hint="eastAsia"/>
        </w:rPr>
        <w:t>对于微信</w:t>
      </w:r>
      <w:proofErr w:type="gramEnd"/>
      <w:r w:rsidRPr="00D9387A">
        <w:t>Web管理页面使用了TLS1.2新型HTTPS加密技术，配合API调用时的加密参数，保证了用户数据的安全性。</w:t>
      </w:r>
      <w:r>
        <w:rPr>
          <w:rFonts w:hint="eastAsia"/>
        </w:rPr>
        <w:t>同时采用的</w:t>
      </w:r>
      <w:proofErr w:type="gramStart"/>
      <w:r>
        <w:rPr>
          <w:rFonts w:hint="eastAsia"/>
        </w:rPr>
        <w:t>每用户</w:t>
      </w:r>
      <w:proofErr w:type="gramEnd"/>
      <w:r>
        <w:rPr>
          <w:rFonts w:hint="eastAsia"/>
        </w:rPr>
        <w:t xml:space="preserve">Session处理和用户组控制,保证了一般用户不会有未经授权的访问。（详见=节，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代码仓库）</w:t>
      </w:r>
    </w:p>
    <w:p w:rsidR="00C83736" w:rsidRPr="00424320" w:rsidRDefault="006A5FA9" w:rsidP="00424320">
      <w:pPr>
        <w:pStyle w:val="1"/>
      </w:pPr>
      <w:r w:rsidRPr="00424320">
        <w:rPr>
          <w:rFonts w:hint="eastAsia"/>
        </w:rPr>
        <w:t>用户隐私数据</w:t>
      </w:r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我们收集，存储什么</w:t>
      </w:r>
    </w:p>
    <w:p w:rsidR="00C83736" w:rsidRDefault="00C83736" w:rsidP="00D9387A">
      <w:r w:rsidRPr="00D9387A">
        <w:rPr>
          <w:rFonts w:hint="eastAsia"/>
        </w:rPr>
        <w:t>我们会收集一些用户数据，它们可能会包含某些个人信息或者被用来跟踪用户，这些数据包括以下内容：</w:t>
      </w:r>
    </w:p>
    <w:p w:rsidR="009F2B00" w:rsidRPr="00D9387A" w:rsidRDefault="009F2B00" w:rsidP="00D9387A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63"/>
      </w:tblGrid>
      <w:tr w:rsidR="00C83736" w:rsidRPr="00D9387A" w:rsidTr="008F72E2">
        <w:trPr>
          <w:trHeight w:val="156"/>
          <w:jc w:val="center"/>
        </w:trPr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r w:rsidRPr="008F72E2">
              <w:rPr>
                <w:rFonts w:hint="eastAsia"/>
              </w:rPr>
              <w:t>真实姓名</w:t>
            </w:r>
          </w:p>
        </w:tc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r w:rsidRPr="008F72E2">
              <w:rPr>
                <w:rFonts w:hint="eastAsia"/>
              </w:rPr>
              <w:t>性别</w:t>
            </w:r>
          </w:p>
        </w:tc>
      </w:tr>
      <w:tr w:rsidR="00C83736" w:rsidRPr="00D9387A" w:rsidTr="008F72E2">
        <w:trPr>
          <w:trHeight w:val="156"/>
          <w:jc w:val="center"/>
        </w:trPr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r w:rsidRPr="008F72E2">
              <w:rPr>
                <w:rFonts w:hint="eastAsia"/>
              </w:rPr>
              <w:lastRenderedPageBreak/>
              <w:t>年龄（暂未使用）</w:t>
            </w:r>
          </w:p>
        </w:tc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r w:rsidRPr="008F72E2">
              <w:rPr>
                <w:rFonts w:hint="eastAsia"/>
              </w:rPr>
              <w:t>出生日期（暂未使用）</w:t>
            </w:r>
          </w:p>
        </w:tc>
      </w:tr>
      <w:tr w:rsidR="00C83736" w:rsidRPr="00D9387A" w:rsidTr="008F72E2">
        <w:trPr>
          <w:trHeight w:val="156"/>
          <w:jc w:val="center"/>
        </w:trPr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r w:rsidRPr="008F72E2">
              <w:rPr>
                <w:rFonts w:hint="eastAsia"/>
              </w:rPr>
              <w:t>家庭住址（暂未使用）</w:t>
            </w:r>
          </w:p>
        </w:tc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r w:rsidRPr="008F72E2">
              <w:rPr>
                <w:rFonts w:hint="eastAsia"/>
              </w:rPr>
              <w:t>手机号码</w:t>
            </w:r>
          </w:p>
        </w:tc>
      </w:tr>
      <w:tr w:rsidR="00C83736" w:rsidRPr="00D9387A" w:rsidTr="008F72E2">
        <w:trPr>
          <w:trHeight w:val="156"/>
          <w:jc w:val="center"/>
        </w:trPr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proofErr w:type="gramStart"/>
            <w:r w:rsidRPr="008F72E2">
              <w:rPr>
                <w:rFonts w:hint="eastAsia"/>
              </w:rPr>
              <w:t>微信</w:t>
            </w:r>
            <w:proofErr w:type="gramEnd"/>
            <w:r w:rsidRPr="008F72E2">
              <w:rPr>
                <w:rFonts w:hint="eastAsia"/>
              </w:rPr>
              <w:t>ID</w:t>
            </w:r>
          </w:p>
        </w:tc>
        <w:tc>
          <w:tcPr>
            <w:tcW w:w="2463" w:type="dxa"/>
          </w:tcPr>
          <w:p w:rsidR="00C83736" w:rsidRPr="008F72E2" w:rsidRDefault="00C83736" w:rsidP="008F72E2">
            <w:pPr>
              <w:pStyle w:val="af"/>
            </w:pPr>
            <w:r w:rsidRPr="008F72E2">
              <w:rPr>
                <w:rFonts w:hint="eastAsia"/>
              </w:rPr>
              <w:t>头像（如果有）</w:t>
            </w:r>
          </w:p>
        </w:tc>
      </w:tr>
      <w:tr w:rsidR="00D8267D" w:rsidRPr="00D9387A" w:rsidTr="008F72E2">
        <w:trPr>
          <w:trHeight w:val="156"/>
          <w:jc w:val="center"/>
        </w:trPr>
        <w:tc>
          <w:tcPr>
            <w:tcW w:w="2463" w:type="dxa"/>
          </w:tcPr>
          <w:p w:rsidR="00D8267D" w:rsidRPr="008F72E2" w:rsidRDefault="008F72E2" w:rsidP="008F72E2">
            <w:pPr>
              <w:pStyle w:val="af"/>
            </w:pPr>
            <w:r w:rsidRPr="008F72E2">
              <w:rPr>
                <w:rFonts w:hint="eastAsia"/>
              </w:rPr>
              <w:t>地理位置（暂未使用）</w:t>
            </w:r>
          </w:p>
        </w:tc>
        <w:tc>
          <w:tcPr>
            <w:tcW w:w="2463" w:type="dxa"/>
          </w:tcPr>
          <w:p w:rsidR="00D8267D" w:rsidRPr="008F72E2" w:rsidRDefault="00D8267D" w:rsidP="008F72E2">
            <w:pPr>
              <w:pStyle w:val="af"/>
            </w:pPr>
          </w:p>
        </w:tc>
      </w:tr>
    </w:tbl>
    <w:p w:rsidR="00C83736" w:rsidRPr="00D9387A" w:rsidRDefault="00C83736" w:rsidP="00D9387A">
      <w:pPr>
        <w:pStyle w:val="af"/>
        <w:jc w:val="center"/>
        <w:rPr>
          <w:i/>
        </w:rPr>
      </w:pPr>
      <w:r w:rsidRPr="00D9387A">
        <w:rPr>
          <w:rFonts w:hint="eastAsia"/>
          <w:i/>
        </w:rPr>
        <w:t>表1</w:t>
      </w:r>
      <w:r w:rsidRPr="00D9387A">
        <w:rPr>
          <w:i/>
        </w:rPr>
        <w:t xml:space="preserve"> – 我们收集的数据</w:t>
      </w:r>
    </w:p>
    <w:p w:rsidR="00C83736" w:rsidRPr="00D9387A" w:rsidRDefault="00C83736" w:rsidP="00D9387A">
      <w:r w:rsidRPr="00D9387A">
        <w:rPr>
          <w:rFonts w:hint="eastAsia"/>
        </w:rPr>
        <w:t>在下一章节将对于每个数据条目做充分解释。</w:t>
      </w:r>
    </w:p>
    <w:p w:rsidR="00C83736" w:rsidRPr="003930A1" w:rsidRDefault="00C83736" w:rsidP="00C47FAF">
      <w:pPr>
        <w:pStyle w:val="2"/>
      </w:pPr>
      <w:r w:rsidRPr="003930A1">
        <w:rPr>
          <w:rFonts w:hint="eastAsia"/>
        </w:rPr>
        <w:t>我们如何使用</w:t>
      </w:r>
    </w:p>
    <w:p w:rsidR="00C83736" w:rsidRPr="00D9387A" w:rsidRDefault="00C83736" w:rsidP="00D9387A">
      <w:pPr>
        <w:pStyle w:val="3"/>
      </w:pPr>
      <w:r w:rsidRPr="00D9387A">
        <w:rPr>
          <w:rFonts w:hint="eastAsia"/>
        </w:rPr>
        <w:t>真实姓名</w:t>
      </w:r>
    </w:p>
    <w:p w:rsidR="004617A8" w:rsidRDefault="00C83736" w:rsidP="00D9387A">
      <w:r w:rsidRPr="00D9387A">
        <w:rPr>
          <w:rFonts w:hint="eastAsia"/>
        </w:rPr>
        <w:t>我们会收集并使用用户的真实姓名，这是必须的，所有注册用户都必须提供他们的真实姓名</w:t>
      </w:r>
      <w:r w:rsidR="004617A8">
        <w:rPr>
          <w:rFonts w:hint="eastAsia"/>
        </w:rPr>
        <w:t>。</w:t>
      </w:r>
    </w:p>
    <w:p w:rsidR="00C83736" w:rsidRPr="00D9387A" w:rsidRDefault="00C83736" w:rsidP="00D9387A">
      <w:r w:rsidRPr="00D9387A">
        <w:rPr>
          <w:rFonts w:hint="eastAsia"/>
        </w:rPr>
        <w:t>这在之后的用户间交流中会成为用户之间的标识，如果没有填写真实姓名，将无法正常注册用户。</w:t>
      </w:r>
    </w:p>
    <w:p w:rsidR="00C83736" w:rsidRPr="00D9387A" w:rsidRDefault="00C83736" w:rsidP="00D9387A">
      <w:pPr>
        <w:pStyle w:val="3"/>
      </w:pPr>
      <w:r w:rsidRPr="00D9387A">
        <w:rPr>
          <w:rFonts w:hint="eastAsia"/>
        </w:rPr>
        <w:t>性别</w:t>
      </w:r>
    </w:p>
    <w:p w:rsidR="00C83736" w:rsidRPr="00D9387A" w:rsidRDefault="00C83736" w:rsidP="00D9387A">
      <w:r w:rsidRPr="00D9387A">
        <w:rPr>
          <w:rFonts w:hint="eastAsia"/>
        </w:rPr>
        <w:t>我们会收集用户性别，这在标识家长性别的时候十分有用。</w:t>
      </w:r>
    </w:p>
    <w:p w:rsidR="00C83736" w:rsidRPr="00D9387A" w:rsidRDefault="00C454A2" w:rsidP="00D9387A">
      <w:pPr>
        <w:pStyle w:val="3"/>
      </w:pPr>
      <w:r>
        <w:rPr>
          <w:rFonts w:hint="eastAsia"/>
        </w:rPr>
        <w:t>*</w:t>
      </w:r>
      <w:r w:rsidR="00C83736" w:rsidRPr="00D9387A">
        <w:rPr>
          <w:rFonts w:hint="eastAsia"/>
        </w:rPr>
        <w:t>年龄，出生日期，家庭住址</w:t>
      </w:r>
      <w:r w:rsidR="00C47FAF">
        <w:rPr>
          <w:rFonts w:hint="eastAsia"/>
        </w:rPr>
        <w:t>，地理位置</w:t>
      </w:r>
    </w:p>
    <w:p w:rsidR="00C83736" w:rsidRDefault="00C83736" w:rsidP="00D9387A">
      <w:r w:rsidRPr="00D9387A">
        <w:t>*我们可能会在将来某一时期开始收集用户年龄，出生日期和家庭住址，但在本项目V1版本时不会收集这些信息。</w:t>
      </w:r>
    </w:p>
    <w:p w:rsidR="00C47FAF" w:rsidRPr="00D9387A" w:rsidRDefault="00C47FAF" w:rsidP="00D9387A">
      <w:r>
        <w:rPr>
          <w:rFonts w:hint="eastAsia"/>
        </w:rPr>
        <w:t>*在项目V1版本后期可能会增加地理位置收集，将会被用于定位校车</w:t>
      </w:r>
    </w:p>
    <w:p w:rsidR="00C83736" w:rsidRPr="00D9387A" w:rsidRDefault="00C83736" w:rsidP="00D9387A">
      <w:pPr>
        <w:pStyle w:val="3"/>
      </w:pPr>
      <w:r w:rsidRPr="00D9387A">
        <w:rPr>
          <w:rFonts w:hint="eastAsia"/>
        </w:rPr>
        <w:t>手机号码</w:t>
      </w:r>
    </w:p>
    <w:p w:rsidR="00C83736" w:rsidRPr="00D9387A" w:rsidRDefault="00C83736" w:rsidP="00D9387A">
      <w:r w:rsidRPr="00D9387A">
        <w:rPr>
          <w:rFonts w:hint="eastAsia"/>
        </w:rPr>
        <w:t>手机号码是每位用户的基本联系方式之一，只有正确填写了手机号码，才能在紧急情况下联系到用户。</w:t>
      </w:r>
    </w:p>
    <w:p w:rsidR="00C83736" w:rsidRPr="00D9387A" w:rsidRDefault="00C83736" w:rsidP="00D9387A">
      <w:pPr>
        <w:pStyle w:val="3"/>
      </w:pPr>
      <w:proofErr w:type="gramStart"/>
      <w:r w:rsidRPr="00D9387A">
        <w:rPr>
          <w:rFonts w:hint="eastAsia"/>
        </w:rPr>
        <w:t>微信</w:t>
      </w:r>
      <w:proofErr w:type="gramEnd"/>
      <w:r w:rsidRPr="00D9387A">
        <w:t>ID</w:t>
      </w:r>
    </w:p>
    <w:p w:rsidR="00C83736" w:rsidRPr="00D9387A" w:rsidRDefault="00C83736" w:rsidP="00D9387A">
      <w:proofErr w:type="gramStart"/>
      <w:r w:rsidRPr="00D9387A">
        <w:rPr>
          <w:rFonts w:hint="eastAsia"/>
        </w:rPr>
        <w:t>微信</w:t>
      </w:r>
      <w:proofErr w:type="gramEnd"/>
      <w:r w:rsidRPr="00D9387A">
        <w:t>ID只会在本项目</w:t>
      </w:r>
      <w:proofErr w:type="gramStart"/>
      <w:r w:rsidRPr="00D9387A">
        <w:t>的微信</w:t>
      </w:r>
      <w:proofErr w:type="gramEnd"/>
      <w:r w:rsidRPr="00D9387A">
        <w:t>Web管理页面使用，其ID标识了每个用户的身份，</w:t>
      </w:r>
      <w:proofErr w:type="gramStart"/>
      <w:r w:rsidRPr="00D9387A">
        <w:t>微信</w:t>
      </w:r>
      <w:proofErr w:type="gramEnd"/>
      <w:r w:rsidRPr="00D9387A">
        <w:t>Web平台将使用每个用户</w:t>
      </w:r>
      <w:proofErr w:type="gramStart"/>
      <w:r w:rsidRPr="00D9387A">
        <w:t>的微信</w:t>
      </w:r>
      <w:proofErr w:type="gramEnd"/>
      <w:r w:rsidRPr="00D9387A">
        <w:t>ID进行验证和登陆，此过程不需要用户干预。</w:t>
      </w:r>
      <w:r w:rsidR="00EE46E6">
        <w:rPr>
          <w:rFonts w:hint="eastAsia"/>
        </w:rPr>
        <w:t>（详见</w:t>
      </w:r>
      <w:hyperlink w:anchor="_用户登陆步骤（适用于微信Web管理页面）" w:history="1">
        <w:r w:rsidR="00EE46E6" w:rsidRPr="00EE46E6">
          <w:rPr>
            <w:rStyle w:val="af0"/>
            <w:rFonts w:hint="eastAsia"/>
          </w:rPr>
          <w:t>5.</w:t>
        </w:r>
      </w:hyperlink>
      <w:r w:rsidR="00E26C28" w:rsidRPr="00E26C28">
        <w:rPr>
          <w:rStyle w:val="af0"/>
        </w:rPr>
        <w:t>4</w:t>
      </w:r>
      <w:r w:rsidR="00EE46E6">
        <w:rPr>
          <w:rFonts w:hint="eastAsia"/>
        </w:rPr>
        <w:t>节）</w:t>
      </w:r>
    </w:p>
    <w:p w:rsidR="00C83736" w:rsidRPr="00D9387A" w:rsidRDefault="00C83736" w:rsidP="00D9387A">
      <w:pPr>
        <w:pStyle w:val="3"/>
      </w:pPr>
      <w:r w:rsidRPr="00D9387A">
        <w:rPr>
          <w:rFonts w:hint="eastAsia"/>
        </w:rPr>
        <w:t>头像</w:t>
      </w:r>
    </w:p>
    <w:p w:rsidR="00C83736" w:rsidRDefault="00C83736" w:rsidP="00D9387A">
      <w:r w:rsidRPr="00D9387A">
        <w:rPr>
          <w:rFonts w:hint="eastAsia"/>
        </w:rPr>
        <w:t>头像可以用以清晰的视觉体验标识每个用户，我们对于头像的使用和设置是可选的，我们并不强迫任何用户设置头像。</w:t>
      </w:r>
    </w:p>
    <w:p w:rsidR="00975834" w:rsidRPr="00D9387A" w:rsidRDefault="00975834" w:rsidP="00D9387A">
      <w:r>
        <w:rPr>
          <w:rFonts w:hint="eastAsia"/>
        </w:rPr>
        <w:t>所有的头像将被公开保存到云服务器，所有人都将会公开访问到用户头像。</w:t>
      </w:r>
    </w:p>
    <w:p w:rsidR="00C83736" w:rsidRPr="00424320" w:rsidRDefault="00DA3920" w:rsidP="00424320">
      <w:pPr>
        <w:pStyle w:val="1"/>
      </w:pPr>
      <w:r w:rsidRPr="00424320">
        <w:rPr>
          <w:rFonts w:hint="eastAsia"/>
        </w:rPr>
        <w:lastRenderedPageBreak/>
        <w:t>数据表</w:t>
      </w:r>
      <w:r w:rsidR="00EF71B6" w:rsidRPr="00424320">
        <w:rPr>
          <w:rFonts w:hint="eastAsia"/>
        </w:rPr>
        <w:t>及其内容</w:t>
      </w:r>
    </w:p>
    <w:p w:rsidR="00C83736" w:rsidRDefault="00C83736" w:rsidP="00C47FAF">
      <w:pPr>
        <w:pStyle w:val="2"/>
      </w:pPr>
      <w:bookmarkStart w:id="2" w:name="_用户数据表"/>
      <w:bookmarkEnd w:id="2"/>
      <w:r w:rsidRPr="00D9387A">
        <w:rPr>
          <w:rFonts w:hint="eastAsia"/>
        </w:rPr>
        <w:t>用户数据</w:t>
      </w:r>
      <w:r w:rsidR="00DA3920">
        <w:rPr>
          <w:rFonts w:hint="eastAsia"/>
        </w:rPr>
        <w:t>表</w:t>
      </w:r>
    </w:p>
    <w:p w:rsidR="00DA3920" w:rsidRPr="00DA3920" w:rsidRDefault="00DA3920" w:rsidP="00DA3920">
      <w:r>
        <w:rPr>
          <w:rFonts w:hint="eastAsia"/>
        </w:rPr>
        <w:t>用户数据表有多个列组成，</w:t>
      </w:r>
      <w:r w:rsidR="00E26C28">
        <w:rPr>
          <w:rFonts w:hint="eastAsia"/>
        </w:rPr>
        <w:t>包含用户</w:t>
      </w:r>
      <w:r w:rsidR="00DA354F">
        <w:rPr>
          <w:rFonts w:hint="eastAsia"/>
        </w:rPr>
        <w:t>ID，用户</w:t>
      </w:r>
      <w:r w:rsidR="00066CB7">
        <w:rPr>
          <w:rFonts w:hint="eastAsia"/>
        </w:rPr>
        <w:t>名，</w:t>
      </w:r>
      <w:r w:rsidR="0006721D">
        <w:rPr>
          <w:rFonts w:hint="eastAsia"/>
        </w:rPr>
        <w:t>用户真实姓名，用户密码（如果有），</w:t>
      </w:r>
      <w:r w:rsidR="00587A73">
        <w:rPr>
          <w:rFonts w:hint="eastAsia"/>
        </w:rPr>
        <w:t>用户组配置，手机号码及其他信息</w:t>
      </w:r>
    </w:p>
    <w:p w:rsidR="00C83736" w:rsidRDefault="00E26C28" w:rsidP="00C47FAF">
      <w:pPr>
        <w:pStyle w:val="2"/>
      </w:pPr>
      <w:r>
        <w:rPr>
          <w:rFonts w:hint="eastAsia"/>
        </w:rPr>
        <w:t>学生数据表</w:t>
      </w:r>
    </w:p>
    <w:p w:rsidR="00587A73" w:rsidRPr="00587A73" w:rsidRDefault="00587A73" w:rsidP="00587A73">
      <w:r>
        <w:rPr>
          <w:rFonts w:hint="eastAsia"/>
        </w:rPr>
        <w:t>学生书数据表记录了学生ID，学生姓名，校车ID，班级ID</w:t>
      </w:r>
      <w:r w:rsidR="00EF71B6">
        <w:rPr>
          <w:rFonts w:hint="eastAsia"/>
        </w:rPr>
        <w:t>，家长ID，和其他坐车信息</w:t>
      </w:r>
    </w:p>
    <w:p w:rsidR="00E26C28" w:rsidRDefault="00E26C28" w:rsidP="00C47FAF">
      <w:pPr>
        <w:pStyle w:val="2"/>
      </w:pPr>
      <w:r>
        <w:rPr>
          <w:rFonts w:hint="eastAsia"/>
        </w:rPr>
        <w:t>校车数据表</w:t>
      </w:r>
    </w:p>
    <w:p w:rsidR="00EF71B6" w:rsidRPr="00EF71B6" w:rsidRDefault="00EF71B6" w:rsidP="00EF71B6">
      <w:r>
        <w:rPr>
          <w:rFonts w:hint="eastAsia"/>
        </w:rPr>
        <w:t>校车数据表内部存储了校车ID，校车方向，和带车老师ID</w:t>
      </w:r>
    </w:p>
    <w:p w:rsidR="00E26C28" w:rsidRDefault="00E26C28" w:rsidP="00C47FAF">
      <w:pPr>
        <w:pStyle w:val="2"/>
      </w:pPr>
      <w:r>
        <w:rPr>
          <w:rFonts w:hint="eastAsia"/>
        </w:rPr>
        <w:t>班级数据表</w:t>
      </w:r>
    </w:p>
    <w:p w:rsidR="00EF71B6" w:rsidRPr="00EF71B6" w:rsidRDefault="00EF71B6" w:rsidP="00EF71B6">
      <w:r>
        <w:rPr>
          <w:rFonts w:hint="eastAsia"/>
        </w:rPr>
        <w:t>班级数据表包含班级ID，班级所在的学部，年级和班主任ID</w:t>
      </w:r>
    </w:p>
    <w:p w:rsidR="00AE63B2" w:rsidRDefault="00AE63B2" w:rsidP="00C47FAF">
      <w:pPr>
        <w:pStyle w:val="2"/>
      </w:pPr>
      <w:r>
        <w:rPr>
          <w:rFonts w:hint="eastAsia"/>
        </w:rPr>
        <w:t>一般数据表</w:t>
      </w:r>
    </w:p>
    <w:p w:rsidR="00EF71B6" w:rsidRPr="00EF71B6" w:rsidRDefault="00EF71B6" w:rsidP="00EF71B6">
      <w:r>
        <w:rPr>
          <w:rFonts w:hint="eastAsia"/>
        </w:rPr>
        <w:t>此表内存储了Windows客户端版本信息，另加Web页面通知，Windows客户端通知</w:t>
      </w:r>
    </w:p>
    <w:p w:rsidR="00C47FAF" w:rsidRPr="00424320" w:rsidRDefault="00C83736" w:rsidP="00424320">
      <w:pPr>
        <w:pStyle w:val="1"/>
      </w:pPr>
      <w:bookmarkStart w:id="3" w:name="_用户登陆步骤（适用于微信Web管理页面）"/>
      <w:bookmarkEnd w:id="3"/>
      <w:r w:rsidRPr="00424320">
        <w:rPr>
          <w:rFonts w:hint="eastAsia"/>
        </w:rPr>
        <w:t>用户登陆步骤</w:t>
      </w:r>
    </w:p>
    <w:p w:rsidR="006C440A" w:rsidRPr="006C440A" w:rsidRDefault="006C440A" w:rsidP="006C440A">
      <w:r>
        <w:rPr>
          <w:rFonts w:hint="eastAsia"/>
        </w:rPr>
        <w:t>本章节讲解了本项目</w:t>
      </w:r>
      <w:proofErr w:type="gramStart"/>
      <w:r>
        <w:rPr>
          <w:rFonts w:hint="eastAsia"/>
        </w:rPr>
        <w:t>在微信和</w:t>
      </w:r>
      <w:proofErr w:type="gramEnd"/>
      <w:r>
        <w:rPr>
          <w:rFonts w:hint="eastAsia"/>
        </w:rPr>
        <w:t>Windows客户端下的</w:t>
      </w:r>
      <w:r w:rsidR="00BE63E3">
        <w:rPr>
          <w:rFonts w:hint="eastAsia"/>
        </w:rPr>
        <w:t>登陆过程，此举是为了保证用户名用户密码的安全性，使登录过程透明化，其详细过程可登陆</w:t>
      </w:r>
      <w:proofErr w:type="spellStart"/>
      <w:r w:rsidR="00BE63E3">
        <w:rPr>
          <w:rFonts w:hint="eastAsia"/>
        </w:rPr>
        <w:t>Github</w:t>
      </w:r>
      <w:proofErr w:type="spellEnd"/>
      <w:r w:rsidR="00BE63E3">
        <w:rPr>
          <w:rFonts w:hint="eastAsia"/>
        </w:rPr>
        <w:t>代码仓库查询。</w:t>
      </w:r>
    </w:p>
    <w:p w:rsidR="00BE63E3" w:rsidRDefault="00BE63E3" w:rsidP="00BE63E3">
      <w:pPr>
        <w:pStyle w:val="2"/>
      </w:pPr>
      <w:r>
        <w:rPr>
          <w:rFonts w:hint="eastAsia"/>
        </w:rPr>
        <w:t>1.</w:t>
      </w:r>
      <w:r>
        <w:tab/>
      </w:r>
      <w:r>
        <w:rPr>
          <w:rFonts w:hint="eastAsia"/>
        </w:rPr>
        <w:t>Windows小板凳客户端</w:t>
      </w:r>
    </w:p>
    <w:p w:rsidR="00BE63E3" w:rsidRDefault="00BE63E3" w:rsidP="00BE63E3">
      <w:pPr>
        <w:pStyle w:val="af"/>
        <w:numPr>
          <w:ilvl w:val="0"/>
          <w:numId w:val="11"/>
        </w:numPr>
        <w:spacing w:line="360" w:lineRule="exact"/>
      </w:pPr>
      <w:r>
        <w:rPr>
          <w:rFonts w:hint="eastAsia"/>
        </w:rPr>
        <w:t>用户启动应用程序，并在用户名和密码框中分别输入信息，</w:t>
      </w:r>
    </w:p>
    <w:p w:rsidR="00BE63E3" w:rsidRDefault="00BE63E3" w:rsidP="00BE63E3">
      <w:pPr>
        <w:pStyle w:val="af"/>
        <w:numPr>
          <w:ilvl w:val="0"/>
          <w:numId w:val="11"/>
        </w:numPr>
        <w:spacing w:line="360" w:lineRule="exact"/>
      </w:pPr>
      <w:r>
        <w:rPr>
          <w:rFonts w:hint="eastAsia"/>
        </w:rPr>
        <w:t>应用程序判断输入内容是否合法，并给予相关提示，</w:t>
      </w:r>
    </w:p>
    <w:p w:rsidR="00BE63E3" w:rsidRDefault="00BE63E3" w:rsidP="00BE63E3">
      <w:pPr>
        <w:pStyle w:val="af"/>
        <w:numPr>
          <w:ilvl w:val="0"/>
          <w:numId w:val="11"/>
        </w:numPr>
        <w:spacing w:line="360" w:lineRule="exact"/>
      </w:pPr>
      <w:r>
        <w:rPr>
          <w:rFonts w:hint="eastAsia"/>
        </w:rPr>
        <w:t>应用程序随后对密码进行单向哈希函数加密，保证密码安全性，</w:t>
      </w:r>
    </w:p>
    <w:p w:rsidR="00BE63E3" w:rsidRDefault="00BE63E3" w:rsidP="00BE63E3">
      <w:pPr>
        <w:pStyle w:val="af"/>
        <w:numPr>
          <w:ilvl w:val="0"/>
          <w:numId w:val="11"/>
        </w:numPr>
        <w:spacing w:line="360" w:lineRule="exact"/>
      </w:pPr>
      <w:r>
        <w:rPr>
          <w:rFonts w:hint="eastAsia"/>
        </w:rPr>
        <w:t>随后，程序将通过建立安全的Socket连接查询服务器上匹配的用户，并反馈查询结果，</w:t>
      </w:r>
    </w:p>
    <w:p w:rsidR="00BE63E3" w:rsidRDefault="00BE63E3" w:rsidP="00BE63E3">
      <w:pPr>
        <w:pStyle w:val="af"/>
        <w:numPr>
          <w:ilvl w:val="0"/>
          <w:numId w:val="11"/>
        </w:numPr>
        <w:spacing w:line="360" w:lineRule="exact"/>
      </w:pPr>
      <w:r>
        <w:rPr>
          <w:rFonts w:hint="eastAsia"/>
        </w:rPr>
        <w:t>应用程序根据查询结果，按需显示错误信息，或根据用户组按需显示可用功能（如家长无法添加，修改校车信息等……）。</w:t>
      </w:r>
    </w:p>
    <w:p w:rsidR="00BE63E3" w:rsidRDefault="00BE63E3" w:rsidP="00BE63E3">
      <w:pPr>
        <w:pStyle w:val="af"/>
        <w:numPr>
          <w:ilvl w:val="0"/>
          <w:numId w:val="11"/>
        </w:numPr>
        <w:spacing w:line="360" w:lineRule="exact"/>
      </w:pPr>
      <w:r>
        <w:rPr>
          <w:rFonts w:hint="eastAsia"/>
        </w:rPr>
        <w:t>随后，Windows客户端离开登陆页面，进入主界面，登录过程完成。</w:t>
      </w:r>
    </w:p>
    <w:p w:rsidR="006C440A" w:rsidRPr="006C440A" w:rsidRDefault="00BE63E3" w:rsidP="006C440A">
      <w:pPr>
        <w:pStyle w:val="2"/>
      </w:pPr>
      <w:bookmarkStart w:id="4" w:name="_2._微信Web管理页面"/>
      <w:bookmarkEnd w:id="4"/>
      <w:r>
        <w:rPr>
          <w:rFonts w:hint="eastAsia"/>
        </w:rPr>
        <w:t>2.</w:t>
      </w:r>
      <w:r>
        <w:t xml:space="preserve"> </w:t>
      </w:r>
      <w:proofErr w:type="gramStart"/>
      <w:r w:rsidR="006C440A">
        <w:rPr>
          <w:rFonts w:hint="eastAsia"/>
        </w:rPr>
        <w:t>微信</w:t>
      </w:r>
      <w:proofErr w:type="gramEnd"/>
      <w:r w:rsidR="006C440A">
        <w:rPr>
          <w:rFonts w:hint="eastAsia"/>
        </w:rPr>
        <w:t>Web管理页面</w:t>
      </w:r>
    </w:p>
    <w:p w:rsidR="00C47FAF" w:rsidRDefault="001B3C81" w:rsidP="001B3C81">
      <w:pPr>
        <w:pStyle w:val="af"/>
        <w:numPr>
          <w:ilvl w:val="0"/>
          <w:numId w:val="10"/>
        </w:numPr>
        <w:spacing w:line="360" w:lineRule="exact"/>
        <w:ind w:left="425" w:firstLine="0"/>
      </w:pPr>
      <w:r>
        <w:rPr>
          <w:rFonts w:hint="eastAsia"/>
        </w:rPr>
        <w:t>用户访问</w:t>
      </w:r>
      <w:hyperlink r:id="rId7" w:history="1">
        <w:r w:rsidRPr="00716F46">
          <w:rPr>
            <w:rStyle w:val="af0"/>
            <w:rFonts w:hint="eastAsia"/>
          </w:rPr>
          <w:t>h</w:t>
        </w:r>
        <w:r w:rsidRPr="00716F46">
          <w:rPr>
            <w:rStyle w:val="af0"/>
          </w:rPr>
          <w:t>ttps://schoolbus.lhy0403.top</w:t>
        </w:r>
      </w:hyperlink>
      <w:r>
        <w:t xml:space="preserve"> , </w:t>
      </w:r>
      <w:r>
        <w:rPr>
          <w:rFonts w:hint="eastAsia"/>
        </w:rPr>
        <w:t>提交用户Session信息，</w:t>
      </w:r>
    </w:p>
    <w:p w:rsidR="001B3C81" w:rsidRDefault="001B3C81" w:rsidP="001B3C81">
      <w:pPr>
        <w:pStyle w:val="af"/>
        <w:numPr>
          <w:ilvl w:val="0"/>
          <w:numId w:val="10"/>
        </w:numPr>
        <w:spacing w:line="360" w:lineRule="exact"/>
        <w:ind w:left="425" w:firstLine="0"/>
      </w:pPr>
      <w:r>
        <w:rPr>
          <w:rFonts w:hint="eastAsia"/>
        </w:rPr>
        <w:t>Web后端处理用户Session，并判断用户</w:t>
      </w:r>
      <w:r w:rsidR="00C75131">
        <w:rPr>
          <w:rFonts w:hint="eastAsia"/>
        </w:rPr>
        <w:t>Session</w:t>
      </w:r>
      <w:r>
        <w:rPr>
          <w:rFonts w:hint="eastAsia"/>
        </w:rPr>
        <w:t>信息是否合法，</w:t>
      </w:r>
    </w:p>
    <w:p w:rsidR="001B3C81" w:rsidRDefault="001B3C81" w:rsidP="001B3C81">
      <w:pPr>
        <w:pStyle w:val="af"/>
        <w:numPr>
          <w:ilvl w:val="0"/>
          <w:numId w:val="10"/>
        </w:numPr>
        <w:spacing w:line="360" w:lineRule="exact"/>
        <w:ind w:left="425" w:firstLine="0"/>
      </w:pPr>
      <w:r>
        <w:rPr>
          <w:rFonts w:hint="eastAsia"/>
        </w:rPr>
        <w:t>如果用户Session不合法，返回</w:t>
      </w:r>
      <w:r w:rsidR="00C75131">
        <w:rPr>
          <w:rFonts w:hint="eastAsia"/>
        </w:rPr>
        <w:t>302临时重定向到</w:t>
      </w:r>
      <w:r w:rsidR="00C75131">
        <w:t xml:space="preserve"> </w:t>
      </w:r>
      <w:r w:rsidR="00C75131">
        <w:rPr>
          <w:rFonts w:hint="eastAsia"/>
        </w:rPr>
        <w:t>登陆失败 页面指导用户重新登陆，</w:t>
      </w:r>
    </w:p>
    <w:p w:rsidR="00C75131" w:rsidRDefault="00C75131" w:rsidP="001B3C81">
      <w:pPr>
        <w:pStyle w:val="af"/>
        <w:numPr>
          <w:ilvl w:val="0"/>
          <w:numId w:val="10"/>
        </w:numPr>
        <w:spacing w:line="360" w:lineRule="exact"/>
        <w:ind w:left="425" w:firstLine="0"/>
      </w:pPr>
      <w:r>
        <w:rPr>
          <w:rFonts w:hint="eastAsia"/>
        </w:rPr>
        <w:lastRenderedPageBreak/>
        <w:t>用户点击重新登陆按钮后，重定向</w:t>
      </w:r>
      <w:proofErr w:type="gramStart"/>
      <w:r>
        <w:rPr>
          <w:rFonts w:hint="eastAsia"/>
        </w:rPr>
        <w:t>到微信</w:t>
      </w:r>
      <w:proofErr w:type="gramEnd"/>
      <w:r>
        <w:rPr>
          <w:rFonts w:hint="eastAsia"/>
        </w:rPr>
        <w:t>OAuth登陆页面，</w:t>
      </w:r>
    </w:p>
    <w:p w:rsidR="00C75131" w:rsidRDefault="00C75131" w:rsidP="001B3C81">
      <w:pPr>
        <w:pStyle w:val="af"/>
        <w:numPr>
          <w:ilvl w:val="0"/>
          <w:numId w:val="10"/>
        </w:numPr>
        <w:spacing w:line="360" w:lineRule="exact"/>
        <w:ind w:left="425" w:firstLine="0"/>
      </w:pPr>
      <w:r>
        <w:rPr>
          <w:rFonts w:hint="eastAsia"/>
        </w:rPr>
        <w:t>用户在微信中点击同意登陆后，将</w:t>
      </w:r>
      <w:proofErr w:type="gramStart"/>
      <w:r>
        <w:rPr>
          <w:rFonts w:hint="eastAsia"/>
        </w:rPr>
        <w:t>被微信</w:t>
      </w:r>
      <w:proofErr w:type="gramEnd"/>
      <w:r>
        <w:rPr>
          <w:rFonts w:hint="eastAsia"/>
        </w:rPr>
        <w:t>重定向到本平台Code接收页面，</w:t>
      </w:r>
    </w:p>
    <w:p w:rsidR="00C75131" w:rsidRDefault="00C75131" w:rsidP="001B3C81">
      <w:pPr>
        <w:pStyle w:val="af"/>
        <w:numPr>
          <w:ilvl w:val="0"/>
          <w:numId w:val="10"/>
        </w:numPr>
        <w:spacing w:line="360" w:lineRule="exact"/>
        <w:ind w:left="425" w:firstLine="0"/>
      </w:pPr>
      <w:r>
        <w:rPr>
          <w:rFonts w:hint="eastAsia"/>
        </w:rPr>
        <w:t>接受页面在收到Code后，立即</w:t>
      </w:r>
      <w:proofErr w:type="gramStart"/>
      <w:r>
        <w:rPr>
          <w:rFonts w:hint="eastAsia"/>
        </w:rPr>
        <w:t>进行微信</w:t>
      </w:r>
      <w:proofErr w:type="spellStart"/>
      <w:proofErr w:type="gramEnd"/>
      <w:r>
        <w:rPr>
          <w:rFonts w:hint="eastAsia"/>
        </w:rPr>
        <w:t>UserID</w:t>
      </w:r>
      <w:proofErr w:type="spellEnd"/>
      <w:r>
        <w:rPr>
          <w:rFonts w:hint="eastAsia"/>
        </w:rPr>
        <w:t>获取过程，其详细步骤可见源代码，</w:t>
      </w:r>
    </w:p>
    <w:p w:rsidR="00C75131" w:rsidRDefault="00C75131" w:rsidP="001B3C81">
      <w:pPr>
        <w:pStyle w:val="af"/>
        <w:numPr>
          <w:ilvl w:val="0"/>
          <w:numId w:val="10"/>
        </w:numPr>
        <w:spacing w:line="360" w:lineRule="exact"/>
        <w:ind w:left="425" w:firstLine="0"/>
      </w:pPr>
      <w:r>
        <w:rPr>
          <w:rFonts w:hint="eastAsia"/>
        </w:rPr>
        <w:t>获取到</w:t>
      </w:r>
      <w:proofErr w:type="spellStart"/>
      <w:r>
        <w:rPr>
          <w:rFonts w:hint="eastAsia"/>
        </w:rPr>
        <w:t>UserID</w:t>
      </w:r>
      <w:proofErr w:type="spellEnd"/>
      <w:r>
        <w:t xml:space="preserve"> </w:t>
      </w:r>
      <w:r>
        <w:rPr>
          <w:rFonts w:hint="eastAsia"/>
        </w:rPr>
        <w:t>后，后台处理程序将在数据库中匹配查询相应用户，并将结果返回提交到前台，</w:t>
      </w:r>
    </w:p>
    <w:p w:rsidR="00C75131" w:rsidRDefault="00C75131" w:rsidP="001B3C81">
      <w:pPr>
        <w:pStyle w:val="af"/>
        <w:numPr>
          <w:ilvl w:val="0"/>
          <w:numId w:val="10"/>
        </w:numPr>
        <w:spacing w:line="360" w:lineRule="exact"/>
        <w:ind w:left="425" w:firstLine="0"/>
      </w:pPr>
      <w:r>
        <w:rPr>
          <w:rFonts w:hint="eastAsia"/>
        </w:rPr>
        <w:t>前台处理模块根据后台处理程序返回的结果，判断是否登录成功，</w:t>
      </w:r>
    </w:p>
    <w:p w:rsidR="00D941BF" w:rsidRDefault="00C75131" w:rsidP="00D941BF">
      <w:pPr>
        <w:pStyle w:val="af"/>
        <w:numPr>
          <w:ilvl w:val="0"/>
          <w:numId w:val="10"/>
        </w:numPr>
        <w:spacing w:line="360" w:lineRule="exact"/>
        <w:ind w:left="425" w:firstLine="0"/>
      </w:pPr>
      <w:r>
        <w:rPr>
          <w:rFonts w:hint="eastAsia"/>
        </w:rPr>
        <w:t>如果登陆成功，重新重定向到首页，登陆失败，则根据失败原因按需显示注册用户或Bug反馈</w:t>
      </w:r>
      <w:r w:rsidR="00D941BF">
        <w:rPr>
          <w:rFonts w:hint="eastAsia"/>
        </w:rPr>
        <w:t>。</w:t>
      </w:r>
    </w:p>
    <w:p w:rsidR="00D941BF" w:rsidRDefault="00D941BF" w:rsidP="00D941BF">
      <w:pPr>
        <w:pStyle w:val="af"/>
        <w:numPr>
          <w:ilvl w:val="0"/>
          <w:numId w:val="10"/>
        </w:numPr>
        <w:spacing w:line="360" w:lineRule="exact"/>
        <w:ind w:left="425" w:firstLine="0"/>
      </w:pPr>
      <w:r>
        <w:rPr>
          <w:rFonts w:hint="eastAsia"/>
        </w:rPr>
        <w:t>至此，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Web管理页面的登录过程结束。</w:t>
      </w:r>
    </w:p>
    <w:p w:rsidR="00CB1FA6" w:rsidRPr="00424320" w:rsidRDefault="00CB1FA6" w:rsidP="00424320">
      <w:pPr>
        <w:pStyle w:val="1"/>
      </w:pPr>
      <w:r w:rsidRPr="00424320">
        <w:rPr>
          <w:rFonts w:hint="eastAsia"/>
        </w:rPr>
        <w:t>应用程序功能</w:t>
      </w:r>
    </w:p>
    <w:p w:rsidR="00CB1FA6" w:rsidRPr="003930A1" w:rsidRDefault="00CB1FA6" w:rsidP="00CB1FA6">
      <w:pPr>
        <w:pStyle w:val="2"/>
      </w:pPr>
      <w:r w:rsidRPr="003930A1">
        <w:rPr>
          <w:rFonts w:hint="eastAsia"/>
        </w:rPr>
        <w:t>校车离校，到家，返校签到</w:t>
      </w:r>
    </w:p>
    <w:p w:rsidR="00CB1FA6" w:rsidRPr="00D9387A" w:rsidRDefault="00CB1FA6" w:rsidP="00CB1FA6">
      <w:r w:rsidRPr="00D9387A">
        <w:rPr>
          <w:rFonts w:hint="eastAsia"/>
        </w:rPr>
        <w:t>本项目名为“校车小板凳”，意为校车管理平台，故因此具有校车管理功能：</w:t>
      </w:r>
    </w:p>
    <w:p w:rsidR="00CB1FA6" w:rsidRPr="00D9387A" w:rsidRDefault="00CB1FA6" w:rsidP="00CB1FA6">
      <w:r w:rsidRPr="00D9387A">
        <w:t>1. 学生在上车时，校车老师可以通过多种方法（扫描</w:t>
      </w:r>
      <w:proofErr w:type="gramStart"/>
      <w:r w:rsidRPr="00D9387A">
        <w:t>二维码或</w:t>
      </w:r>
      <w:proofErr w:type="gramEnd"/>
      <w:r w:rsidRPr="00D9387A">
        <w:t>手动确认）将学生标记为已经上车；</w:t>
      </w:r>
    </w:p>
    <w:p w:rsidR="00CB1FA6" w:rsidRPr="00D9387A" w:rsidRDefault="00CB1FA6" w:rsidP="00CB1FA6">
      <w:r w:rsidRPr="00D9387A">
        <w:t>2. 到站后由家长扫描校车老师提供的二维码，在已经绑定了孩子ID的情况下，确认孩子已经到家；</w:t>
      </w:r>
    </w:p>
    <w:p w:rsidR="00CB1FA6" w:rsidRPr="00D9387A" w:rsidRDefault="00CB1FA6" w:rsidP="00CB1FA6">
      <w:r w:rsidRPr="00D9387A">
        <w:t>3. 学生在周末返校时再次由校车老师扫描</w:t>
      </w:r>
      <w:proofErr w:type="gramStart"/>
      <w:r w:rsidRPr="00D9387A">
        <w:t>二维码进行</w:t>
      </w:r>
      <w:proofErr w:type="gramEnd"/>
      <w:r w:rsidRPr="00D9387A">
        <w:t>签到，标记学生已经上车。</w:t>
      </w:r>
    </w:p>
    <w:p w:rsidR="00CB1FA6" w:rsidRPr="00D9387A" w:rsidRDefault="00CB1FA6" w:rsidP="00CB1FA6">
      <w:r>
        <w:rPr>
          <w:rFonts w:hint="eastAsia"/>
        </w:rPr>
        <w:t>此外，</w:t>
      </w:r>
      <w:r w:rsidRPr="00D9387A">
        <w:rPr>
          <w:rFonts w:hint="eastAsia"/>
        </w:rPr>
        <w:t>在校车运行时，一旦出现问题，校车老师可以提交问题</w:t>
      </w:r>
      <w:r>
        <w:rPr>
          <w:rFonts w:hint="eastAsia"/>
        </w:rPr>
        <w:t>。</w:t>
      </w:r>
      <w:r w:rsidRPr="00D9387A">
        <w:rPr>
          <w:rFonts w:hint="eastAsia"/>
        </w:rPr>
        <w:t>如：堵车，交通事故，学生迟到等，其相应通知将会</w:t>
      </w:r>
      <w:proofErr w:type="gramStart"/>
      <w:r w:rsidRPr="00D9387A">
        <w:rPr>
          <w:rFonts w:hint="eastAsia"/>
        </w:rPr>
        <w:t>通过微信推送到</w:t>
      </w:r>
      <w:proofErr w:type="gramEnd"/>
      <w:r w:rsidRPr="00D9387A">
        <w:rPr>
          <w:rFonts w:hint="eastAsia"/>
        </w:rPr>
        <w:t>相应班主任和有关家长</w:t>
      </w:r>
      <w:r>
        <w:rPr>
          <w:rFonts w:hint="eastAsia"/>
        </w:rPr>
        <w:t>（见</w:t>
      </w:r>
      <w:hyperlink w:anchor="_微信用户消息通知" w:history="1">
        <w:r w:rsidRPr="003930A1">
          <w:rPr>
            <w:rStyle w:val="af0"/>
            <w:rFonts w:hint="eastAsia"/>
          </w:rPr>
          <w:t>4.</w:t>
        </w:r>
        <w:r w:rsidRPr="003930A1">
          <w:rPr>
            <w:rStyle w:val="af0"/>
          </w:rPr>
          <w:t>5</w:t>
        </w:r>
      </w:hyperlink>
      <w:r>
        <w:rPr>
          <w:rFonts w:hint="eastAsia"/>
        </w:rPr>
        <w:t>节）</w:t>
      </w:r>
      <w:r w:rsidRPr="00D9387A">
        <w:rPr>
          <w:rFonts w:hint="eastAsia"/>
        </w:rPr>
        <w:t>，必要时也可通知系统管理员。</w:t>
      </w:r>
    </w:p>
    <w:p w:rsidR="00CB1FA6" w:rsidRPr="003930A1" w:rsidRDefault="00CB1FA6" w:rsidP="00CB1FA6">
      <w:pPr>
        <w:pStyle w:val="2"/>
      </w:pPr>
      <w:r w:rsidRPr="003930A1">
        <w:rPr>
          <w:rFonts w:hint="eastAsia"/>
        </w:rPr>
        <w:t>学生校车信息上传</w:t>
      </w:r>
    </w:p>
    <w:p w:rsidR="00CB1FA6" w:rsidRPr="00D9387A" w:rsidRDefault="00CB1FA6" w:rsidP="00CB1FA6">
      <w:r w:rsidRPr="00D9387A">
        <w:rPr>
          <w:rFonts w:hint="eastAsia"/>
        </w:rPr>
        <w:t>班主任可以根据模板制作学生坐校车情况统计表，并使用本项目</w:t>
      </w:r>
      <w:r w:rsidRPr="00D9387A">
        <w:t>Windows客户端解析并上</w:t>
      </w:r>
      <w:proofErr w:type="gramStart"/>
      <w:r w:rsidRPr="00D9387A">
        <w:t>传学生</w:t>
      </w:r>
      <w:proofErr w:type="gramEnd"/>
      <w:r w:rsidRPr="00D9387A">
        <w:t>信息，使用校车数据表建立学生-校车关联关系。此操作在正常使用情况下每学期进行一次即可。</w:t>
      </w:r>
    </w:p>
    <w:p w:rsidR="00CB1FA6" w:rsidRPr="003930A1" w:rsidRDefault="00CB1FA6" w:rsidP="00CB1FA6">
      <w:pPr>
        <w:pStyle w:val="2"/>
      </w:pPr>
      <w:r w:rsidRPr="003930A1">
        <w:rPr>
          <w:rFonts w:hint="eastAsia"/>
        </w:rPr>
        <w:t>班级信息查看</w:t>
      </w:r>
    </w:p>
    <w:p w:rsidR="00CB1FA6" w:rsidRPr="00D9387A" w:rsidRDefault="00CB1FA6" w:rsidP="00CB1FA6">
      <w:r w:rsidRPr="00D9387A">
        <w:rPr>
          <w:rFonts w:hint="eastAsia"/>
        </w:rPr>
        <w:t>班主任具有查询班级坐校车同学状态的权限，班主任可以</w:t>
      </w:r>
      <w:proofErr w:type="gramStart"/>
      <w:r w:rsidRPr="00D9387A">
        <w:rPr>
          <w:rFonts w:hint="eastAsia"/>
        </w:rPr>
        <w:t>在微信</w:t>
      </w:r>
      <w:proofErr w:type="gramEnd"/>
      <w:r w:rsidRPr="00D9387A">
        <w:t>Web管理页面-&gt;班级管理模块查询班级内坐校车的所有学生信息，班主任可以在页面设置定时刷新，保证实时查看学生离校，到家，返校信息。</w:t>
      </w:r>
    </w:p>
    <w:p w:rsidR="00CB1FA6" w:rsidRPr="00D9387A" w:rsidRDefault="00CB1FA6" w:rsidP="00CB1FA6">
      <w:pPr>
        <w:pStyle w:val="2"/>
      </w:pPr>
      <w:r w:rsidRPr="00D9387A">
        <w:rPr>
          <w:rFonts w:hint="eastAsia"/>
        </w:rPr>
        <w:t>家长管理页面</w:t>
      </w:r>
    </w:p>
    <w:p w:rsidR="00CB1FA6" w:rsidRPr="00D9387A" w:rsidRDefault="00CB1FA6" w:rsidP="00CB1FA6">
      <w:r w:rsidRPr="00D9387A">
        <w:rPr>
          <w:rFonts w:hint="eastAsia"/>
        </w:rPr>
        <w:t>家长在注册后需要进入个人中心绑定自己的孩子，此功能支持多个孩子，绑定孩子</w:t>
      </w:r>
      <w:r w:rsidRPr="00D9387A">
        <w:t>ID后家长可以</w:t>
      </w:r>
      <w:proofErr w:type="gramStart"/>
      <w:r w:rsidRPr="00D9387A">
        <w:t>在微信</w:t>
      </w:r>
      <w:proofErr w:type="gramEnd"/>
      <w:r w:rsidRPr="00D9387A">
        <w:t>Web管理页面-&gt;我的孩子模块查看每个孩子的当前信息。</w:t>
      </w:r>
    </w:p>
    <w:p w:rsidR="00CB1FA6" w:rsidRPr="00D9387A" w:rsidRDefault="00CB1FA6" w:rsidP="00CB1FA6">
      <w:pPr>
        <w:pStyle w:val="2"/>
      </w:pPr>
      <w:bookmarkStart w:id="5" w:name="_微信用户消息通知"/>
      <w:bookmarkEnd w:id="5"/>
      <w:proofErr w:type="gramStart"/>
      <w:r w:rsidRPr="00D9387A">
        <w:rPr>
          <w:rFonts w:hint="eastAsia"/>
        </w:rPr>
        <w:t>微信用户</w:t>
      </w:r>
      <w:proofErr w:type="gramEnd"/>
      <w:r w:rsidRPr="00D9387A">
        <w:rPr>
          <w:rFonts w:hint="eastAsia"/>
        </w:rPr>
        <w:t>消息通知</w:t>
      </w:r>
    </w:p>
    <w:p w:rsidR="00CB1FA6" w:rsidRDefault="00CB1FA6" w:rsidP="00CB1FA6">
      <w:r w:rsidRPr="00D9387A">
        <w:rPr>
          <w:rFonts w:hint="eastAsia"/>
        </w:rPr>
        <w:t>本项目与企业</w:t>
      </w:r>
      <w:proofErr w:type="gramStart"/>
      <w:r w:rsidRPr="00D9387A">
        <w:rPr>
          <w:rFonts w:hint="eastAsia"/>
        </w:rPr>
        <w:t>微信高度</w:t>
      </w:r>
      <w:proofErr w:type="gramEnd"/>
      <w:r w:rsidRPr="00D9387A">
        <w:rPr>
          <w:rFonts w:hint="eastAsia"/>
        </w:rPr>
        <w:t>集成，使用了用户消息推送，消息接收等实用功能</w:t>
      </w:r>
      <w:r>
        <w:rPr>
          <w:rFonts w:hint="eastAsia"/>
        </w:rPr>
        <w:t>。</w:t>
      </w:r>
    </w:p>
    <w:p w:rsidR="00CB1FA6" w:rsidRDefault="00CB1FA6" w:rsidP="00CB1FA6">
      <w:r w:rsidRPr="00D9387A">
        <w:rPr>
          <w:rFonts w:hint="eastAsia"/>
        </w:rPr>
        <w:t>用户可以在企业应用</w:t>
      </w:r>
      <w:r w:rsidRPr="00D9387A">
        <w:t>-&gt;校车小板凳应用入口下方点击相应按钮，进入相应页面进行校车管理，班级管理，家长管理和其它实用功能。</w:t>
      </w:r>
    </w:p>
    <w:p w:rsidR="00CB1FA6" w:rsidRDefault="00CB1FA6" w:rsidP="00CB1FA6">
      <w:r>
        <w:rPr>
          <w:rFonts w:hint="eastAsia"/>
        </w:rPr>
        <w:t>在每周有</w:t>
      </w:r>
      <w:proofErr w:type="gramStart"/>
      <w:r>
        <w:rPr>
          <w:rFonts w:hint="eastAsia"/>
        </w:rPr>
        <w:t>新通知</w:t>
      </w:r>
      <w:proofErr w:type="gramEnd"/>
      <w:r>
        <w:rPr>
          <w:rFonts w:hint="eastAsia"/>
        </w:rPr>
        <w:t>时，会在</w:t>
      </w:r>
      <w:proofErr w:type="gramStart"/>
      <w:r>
        <w:rPr>
          <w:rFonts w:hint="eastAsia"/>
        </w:rPr>
        <w:t>微信应用</w:t>
      </w:r>
      <w:proofErr w:type="gramEnd"/>
      <w:r>
        <w:rPr>
          <w:rFonts w:hint="eastAsia"/>
        </w:rPr>
        <w:t>入口处发布实时通知。</w:t>
      </w:r>
    </w:p>
    <w:p w:rsidR="00CB1FA6" w:rsidRPr="00D9387A" w:rsidRDefault="00CB1FA6" w:rsidP="00CB1FA6">
      <w:r w:rsidRPr="00D9387A">
        <w:t>必要时期，如</w:t>
      </w:r>
      <w:r>
        <w:rPr>
          <w:rFonts w:hint="eastAsia"/>
        </w:rPr>
        <w:t>出现</w:t>
      </w:r>
      <w:r w:rsidRPr="00D9387A">
        <w:t>校车事故</w:t>
      </w:r>
      <w:r>
        <w:rPr>
          <w:rFonts w:hint="eastAsia"/>
        </w:rPr>
        <w:t>或其他紧急问题</w:t>
      </w:r>
      <w:r w:rsidRPr="00D9387A">
        <w:t>，</w:t>
      </w:r>
      <w:r>
        <w:rPr>
          <w:rFonts w:hint="eastAsia"/>
        </w:rPr>
        <w:t>也</w:t>
      </w:r>
      <w:r w:rsidRPr="00D9387A">
        <w:t>会进行实时通知到相应用户，此操作最多延迟</w:t>
      </w:r>
      <w:r>
        <w:rPr>
          <w:rFonts w:hint="eastAsia"/>
        </w:rPr>
        <w:t>2</w:t>
      </w:r>
      <w:r w:rsidRPr="00D9387A">
        <w:t>分钟。</w:t>
      </w:r>
    </w:p>
    <w:p w:rsidR="00BE63E3" w:rsidRPr="00424320" w:rsidRDefault="00BE63E3" w:rsidP="00424320">
      <w:pPr>
        <w:pStyle w:val="1"/>
      </w:pPr>
      <w:r w:rsidRPr="00424320">
        <w:rPr>
          <w:rFonts w:hint="eastAsia"/>
        </w:rPr>
        <w:lastRenderedPageBreak/>
        <w:t>详细功能和操作说明</w:t>
      </w:r>
    </w:p>
    <w:p w:rsidR="00BE63E3" w:rsidRDefault="00BE63E3" w:rsidP="00BE63E3">
      <w:pPr>
        <w:pStyle w:val="2"/>
      </w:pPr>
      <w:r>
        <w:rPr>
          <w:rFonts w:hint="eastAsia"/>
        </w:rPr>
        <w:t>Windows客户端</w:t>
      </w:r>
    </w:p>
    <w:p w:rsidR="0080581E" w:rsidRPr="0080581E" w:rsidRDefault="0080581E" w:rsidP="0080581E">
      <w:pPr>
        <w:pStyle w:val="3"/>
      </w:pPr>
      <w:r>
        <w:rPr>
          <w:rFonts w:hint="eastAsia"/>
        </w:rPr>
        <w:t>登陆和注册用户</w:t>
      </w:r>
    </w:p>
    <w:p w:rsidR="0080581E" w:rsidRDefault="0080581E" w:rsidP="0080581E">
      <w:pPr>
        <w:pStyle w:val="3"/>
      </w:pPr>
      <w:r>
        <w:rPr>
          <w:rFonts w:hint="eastAsia"/>
        </w:rPr>
        <w:t>学生信息上传</w:t>
      </w:r>
    </w:p>
    <w:p w:rsidR="0080581E" w:rsidRDefault="0080581E" w:rsidP="00CB1FA6">
      <w:pPr>
        <w:pStyle w:val="3"/>
      </w:pPr>
      <w:r>
        <w:rPr>
          <w:rFonts w:hint="eastAsia"/>
        </w:rPr>
        <w:t>校车信息上传</w:t>
      </w:r>
    </w:p>
    <w:p w:rsidR="00CB1FA6" w:rsidRPr="00CB1FA6" w:rsidRDefault="00CB1FA6" w:rsidP="00CB1FA6">
      <w:pPr>
        <w:pStyle w:val="3"/>
      </w:pPr>
      <w:r>
        <w:rPr>
          <w:rFonts w:hint="eastAsia"/>
        </w:rPr>
        <w:t>学生状态查看</w:t>
      </w:r>
    </w:p>
    <w:p w:rsidR="00BE63E3" w:rsidRDefault="00BE63E3" w:rsidP="00BE63E3">
      <w:pPr>
        <w:pStyle w:val="2"/>
      </w:pP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Web管理界面</w:t>
      </w:r>
    </w:p>
    <w:sectPr w:rsidR="00BE63E3" w:rsidSect="00C837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558" w:rsidRDefault="002D5558" w:rsidP="00D9387A">
      <w:r>
        <w:separator/>
      </w:r>
    </w:p>
  </w:endnote>
  <w:endnote w:type="continuationSeparator" w:id="0">
    <w:p w:rsidR="002D5558" w:rsidRDefault="002D5558" w:rsidP="00D9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736" w:rsidRPr="00C83736" w:rsidRDefault="00C83736" w:rsidP="00D9387A">
    <w:pPr>
      <w:pStyle w:val="a5"/>
      <w:ind w:firstLine="40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736" w:rsidRPr="00C83736" w:rsidRDefault="00C83736" w:rsidP="00D9387A">
    <w:pPr>
      <w:pStyle w:val="a5"/>
      <w:ind w:firstLine="40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736" w:rsidRDefault="00C83736" w:rsidP="00D9387A">
    <w:pPr>
      <w:pStyle w:val="a5"/>
      <w:ind w:firstLine="4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558" w:rsidRDefault="002D5558" w:rsidP="00D9387A">
      <w:r>
        <w:separator/>
      </w:r>
    </w:p>
  </w:footnote>
  <w:footnote w:type="continuationSeparator" w:id="0">
    <w:p w:rsidR="002D5558" w:rsidRDefault="002D5558" w:rsidP="00D93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736" w:rsidRPr="00D9387A" w:rsidRDefault="00D9387A" w:rsidP="00D9387A">
    <w:pPr>
      <w:pStyle w:val="a3"/>
      <w:ind w:firstLine="405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5171536</wp:posOffset>
              </wp:positionH>
              <wp:positionV relativeFrom="paragraph">
                <wp:posOffset>-290219</wp:posOffset>
              </wp:positionV>
              <wp:extent cx="1700784" cy="1024128"/>
              <wp:effectExtent l="0" t="0" r="0" b="24130"/>
              <wp:wrapNone/>
              <wp:docPr id="168" name="组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矩形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矩形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矩形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360C83" id="组 168" o:spid="_x0000_s1026" style="position:absolute;left:0;text-align:left;margin-left:407.2pt;margin-top:-22.85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">
              <v:rect id="矩形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矩形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矩形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736" w:rsidRPr="00D9387A" w:rsidRDefault="00D9387A" w:rsidP="00D9387A">
    <w:pPr>
      <w:pStyle w:val="a3"/>
      <w:ind w:firstLine="405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-290219</wp:posOffset>
              </wp:positionV>
              <wp:extent cx="1700784" cy="1024128"/>
              <wp:effectExtent l="0" t="0" r="0" b="5080"/>
              <wp:wrapNone/>
              <wp:docPr id="159" name="组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矩形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矩形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矩形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1BF0A5" id="组 159" o:spid="_x0000_s1026" style="position:absolute;left:0;text-align:left;margin-left:-54pt;margin-top:-22.85pt;width:133.9pt;height:80.65pt;z-index:251662336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">
              <v:rect id="矩形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矩形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矩形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736" w:rsidRDefault="00C83736" w:rsidP="00D9387A">
    <w:pPr>
      <w:pStyle w:val="a3"/>
      <w:ind w:firstLine="40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76A"/>
    <w:multiLevelType w:val="hybridMultilevel"/>
    <w:tmpl w:val="F156F242"/>
    <w:lvl w:ilvl="0" w:tplc="8C06663A">
      <w:start w:val="1"/>
      <w:numFmt w:val="decimal"/>
      <w:lvlText w:val="%1.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F57E99"/>
    <w:multiLevelType w:val="hybridMultilevel"/>
    <w:tmpl w:val="29F628CC"/>
    <w:lvl w:ilvl="0" w:tplc="3F6094A6">
      <w:start w:val="1"/>
      <w:numFmt w:val="decimal"/>
      <w:lvlText w:val="%1."/>
      <w:lvlJc w:val="left"/>
      <w:pPr>
        <w:ind w:left="426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364037"/>
    <w:multiLevelType w:val="hybridMultilevel"/>
    <w:tmpl w:val="0018E61C"/>
    <w:lvl w:ilvl="0" w:tplc="7382CCFC">
      <w:start w:val="1"/>
      <w:numFmt w:val="decimal"/>
      <w:pStyle w:val="1"/>
      <w:lvlText w:val="%1.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C775C1F"/>
    <w:multiLevelType w:val="hybridMultilevel"/>
    <w:tmpl w:val="8522F87E"/>
    <w:lvl w:ilvl="0" w:tplc="AE22C5F6">
      <w:start w:val="1"/>
      <w:numFmt w:val="bullet"/>
      <w:pStyle w:val="Notifiatoin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144FBF"/>
    <w:multiLevelType w:val="hybridMultilevel"/>
    <w:tmpl w:val="123027A6"/>
    <w:lvl w:ilvl="0" w:tplc="1C02E3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720628BD"/>
    <w:multiLevelType w:val="hybridMultilevel"/>
    <w:tmpl w:val="123027A6"/>
    <w:lvl w:ilvl="0" w:tplc="1C02E3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6"/>
    <w:rsid w:val="000076CA"/>
    <w:rsid w:val="000306CE"/>
    <w:rsid w:val="00066CB7"/>
    <w:rsid w:val="0006721D"/>
    <w:rsid w:val="001B3C81"/>
    <w:rsid w:val="001E68AF"/>
    <w:rsid w:val="00211293"/>
    <w:rsid w:val="002D5558"/>
    <w:rsid w:val="003930A1"/>
    <w:rsid w:val="003948E4"/>
    <w:rsid w:val="00424320"/>
    <w:rsid w:val="004617A8"/>
    <w:rsid w:val="00523353"/>
    <w:rsid w:val="00581C92"/>
    <w:rsid w:val="00587A73"/>
    <w:rsid w:val="00615643"/>
    <w:rsid w:val="00650A2F"/>
    <w:rsid w:val="006566E0"/>
    <w:rsid w:val="006A5FA9"/>
    <w:rsid w:val="006C440A"/>
    <w:rsid w:val="007704A8"/>
    <w:rsid w:val="0080581E"/>
    <w:rsid w:val="008F72E2"/>
    <w:rsid w:val="00975834"/>
    <w:rsid w:val="009F2B00"/>
    <w:rsid w:val="00A21C14"/>
    <w:rsid w:val="00A859AF"/>
    <w:rsid w:val="00AE2AFA"/>
    <w:rsid w:val="00AE63B2"/>
    <w:rsid w:val="00BC01C0"/>
    <w:rsid w:val="00BD404A"/>
    <w:rsid w:val="00BE63E3"/>
    <w:rsid w:val="00C454A2"/>
    <w:rsid w:val="00C47FAF"/>
    <w:rsid w:val="00C54B36"/>
    <w:rsid w:val="00C75131"/>
    <w:rsid w:val="00C83736"/>
    <w:rsid w:val="00C92546"/>
    <w:rsid w:val="00CB1FA6"/>
    <w:rsid w:val="00CD613E"/>
    <w:rsid w:val="00CF29BF"/>
    <w:rsid w:val="00D8267D"/>
    <w:rsid w:val="00D9387A"/>
    <w:rsid w:val="00D941BF"/>
    <w:rsid w:val="00DA354F"/>
    <w:rsid w:val="00DA3920"/>
    <w:rsid w:val="00E26C28"/>
    <w:rsid w:val="00EE46E6"/>
    <w:rsid w:val="00EF2A45"/>
    <w:rsid w:val="00EF71B6"/>
    <w:rsid w:val="00F5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767D3"/>
  <w15:chartTrackingRefBased/>
  <w15:docId w15:val="{05703C4B-B851-4BA3-8CCF-DBDDBE28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87A"/>
    <w:pPr>
      <w:widowControl w:val="0"/>
      <w:spacing w:line="360" w:lineRule="exact"/>
      <w:ind w:leftChars="200" w:left="400" w:firstLineChars="225" w:firstLine="450"/>
      <w:jc w:val="both"/>
    </w:pPr>
    <w:rPr>
      <w:rFonts w:ascii="微软雅黑" w:eastAsia="微软雅黑" w:hAnsi="微软雅黑"/>
      <w:sz w:val="20"/>
    </w:rPr>
  </w:style>
  <w:style w:type="paragraph" w:styleId="1">
    <w:name w:val="heading 1"/>
    <w:next w:val="a"/>
    <w:link w:val="10"/>
    <w:uiPriority w:val="9"/>
    <w:qFormat/>
    <w:rsid w:val="00424320"/>
    <w:pPr>
      <w:keepNext/>
      <w:keepLines/>
      <w:numPr>
        <w:numId w:val="12"/>
      </w:numPr>
      <w:spacing w:before="100" w:beforeAutospacing="1" w:after="100" w:afterAutospacing="1"/>
      <w:ind w:left="709"/>
      <w:outlineLvl w:val="0"/>
    </w:pPr>
    <w:rPr>
      <w:b/>
      <w:bCs/>
      <w:color w:val="4472C4" w:themeColor="accent1"/>
      <w:kern w:val="44"/>
      <w:sz w:val="44"/>
      <w:szCs w:val="44"/>
    </w:rPr>
  </w:style>
  <w:style w:type="paragraph" w:styleId="2">
    <w:name w:val="heading 2"/>
    <w:next w:val="a"/>
    <w:link w:val="20"/>
    <w:autoRedefine/>
    <w:uiPriority w:val="9"/>
    <w:unhideWhenUsed/>
    <w:qFormat/>
    <w:rsid w:val="00C47FAF"/>
    <w:pPr>
      <w:keepNext/>
      <w:keepLines/>
      <w:spacing w:beforeLines="50" w:before="156"/>
      <w:ind w:left="420"/>
      <w:outlineLvl w:val="1"/>
    </w:pPr>
    <w:rPr>
      <w:rFonts w:asciiTheme="majorHAnsi" w:eastAsiaTheme="majorEastAsia" w:hAnsiTheme="majorHAnsi" w:cstheme="majorBidi"/>
      <w:b/>
      <w:bCs/>
      <w:color w:val="5B9BD5" w:themeColor="accent5"/>
      <w:sz w:val="32"/>
      <w:szCs w:val="32"/>
    </w:rPr>
  </w:style>
  <w:style w:type="paragraph" w:styleId="3">
    <w:name w:val="heading 3"/>
    <w:next w:val="a"/>
    <w:link w:val="30"/>
    <w:autoRedefine/>
    <w:uiPriority w:val="9"/>
    <w:unhideWhenUsed/>
    <w:qFormat/>
    <w:rsid w:val="00D9387A"/>
    <w:pPr>
      <w:keepNext/>
      <w:keepLines/>
      <w:ind w:leftChars="405" w:left="81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320"/>
    <w:rPr>
      <w:b/>
      <w:bCs/>
      <w:color w:val="4472C4" w:themeColor="accen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7FAF"/>
    <w:rPr>
      <w:rFonts w:asciiTheme="majorHAnsi" w:eastAsiaTheme="majorEastAsia" w:hAnsiTheme="majorHAnsi" w:cstheme="majorBidi"/>
      <w:b/>
      <w:bCs/>
      <w:color w:val="5B9BD5" w:themeColor="accent5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73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83736"/>
    <w:rPr>
      <w:color w:val="808080"/>
    </w:rPr>
  </w:style>
  <w:style w:type="paragraph" w:styleId="a8">
    <w:name w:val="Date"/>
    <w:basedOn w:val="a"/>
    <w:next w:val="a"/>
    <w:link w:val="a9"/>
    <w:uiPriority w:val="99"/>
    <w:semiHidden/>
    <w:unhideWhenUsed/>
    <w:rsid w:val="00C8373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83736"/>
  </w:style>
  <w:style w:type="paragraph" w:customStyle="1" w:styleId="Notifiatoin">
    <w:name w:val="Notifiatoin"/>
    <w:link w:val="Notifiatoin0"/>
    <w:qFormat/>
    <w:rsid w:val="00C83736"/>
    <w:pPr>
      <w:numPr>
        <w:numId w:val="3"/>
      </w:numPr>
      <w:spacing w:beforeLines="50" w:before="156" w:afterLines="50" w:after="156"/>
      <w:ind w:left="426"/>
    </w:pPr>
    <w:rPr>
      <w:rFonts w:ascii="微软雅黑" w:eastAsia="微软雅黑" w:hAnsi="微软雅黑"/>
      <w:color w:val="4472C4" w:themeColor="accent1"/>
      <w:sz w:val="17"/>
    </w:rPr>
  </w:style>
  <w:style w:type="table" w:styleId="aa">
    <w:name w:val="Table Grid"/>
    <w:basedOn w:val="a1"/>
    <w:uiPriority w:val="39"/>
    <w:rsid w:val="00C83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9387A"/>
    <w:rPr>
      <w:b/>
      <w:bCs/>
      <w:sz w:val="28"/>
      <w:szCs w:val="32"/>
    </w:rPr>
  </w:style>
  <w:style w:type="paragraph" w:styleId="ab">
    <w:name w:val="Title"/>
    <w:basedOn w:val="a"/>
    <w:next w:val="a"/>
    <w:link w:val="ac"/>
    <w:uiPriority w:val="10"/>
    <w:qFormat/>
    <w:rsid w:val="003930A1"/>
    <w:pPr>
      <w:widowControl/>
      <w:pBdr>
        <w:left w:val="double" w:sz="18" w:space="4" w:color="1F3864" w:themeColor="accent1" w:themeShade="80"/>
      </w:pBdr>
      <w:spacing w:line="420" w:lineRule="exact"/>
      <w:ind w:firstLineChars="5" w:firstLine="19"/>
      <w:jc w:val="left"/>
    </w:pPr>
    <w:rPr>
      <w:rFonts w:cstheme="majorBidi"/>
      <w:caps/>
      <w:color w:val="1F3864" w:themeColor="accent1" w:themeShade="80"/>
      <w:kern w:val="28"/>
      <w:sz w:val="38"/>
      <w:szCs w:val="20"/>
      <w:lang w:val="zh-CN"/>
    </w:rPr>
  </w:style>
  <w:style w:type="character" w:customStyle="1" w:styleId="ac">
    <w:name w:val="标题 字符"/>
    <w:basedOn w:val="a0"/>
    <w:link w:val="ab"/>
    <w:uiPriority w:val="10"/>
    <w:rsid w:val="003930A1"/>
    <w:rPr>
      <w:rFonts w:ascii="微软雅黑" w:eastAsia="微软雅黑" w:hAnsi="微软雅黑" w:cstheme="majorBidi"/>
      <w:caps/>
      <w:color w:val="1F3864" w:themeColor="accent1" w:themeShade="80"/>
      <w:kern w:val="28"/>
      <w:sz w:val="38"/>
      <w:szCs w:val="20"/>
      <w:lang w:val="zh-CN"/>
    </w:rPr>
  </w:style>
  <w:style w:type="paragraph" w:styleId="ad">
    <w:name w:val="Subtitle"/>
    <w:basedOn w:val="a"/>
    <w:next w:val="a"/>
    <w:link w:val="ae"/>
    <w:uiPriority w:val="11"/>
    <w:qFormat/>
    <w:rsid w:val="00D9387A"/>
    <w:pPr>
      <w:widowControl/>
      <w:numPr>
        <w:ilvl w:val="1"/>
      </w:numPr>
      <w:pBdr>
        <w:left w:val="double" w:sz="18" w:space="4" w:color="1F3864" w:themeColor="accent1" w:themeShade="80"/>
      </w:pBdr>
      <w:spacing w:before="80" w:line="280" w:lineRule="exact"/>
      <w:ind w:leftChars="200" w:left="400" w:firstLineChars="27" w:firstLine="65"/>
      <w:jc w:val="left"/>
    </w:pPr>
    <w:rPr>
      <w:b/>
      <w:bCs/>
      <w:color w:val="4472C4" w:themeColor="accent1"/>
      <w:kern w:val="0"/>
      <w:sz w:val="24"/>
      <w:szCs w:val="20"/>
    </w:rPr>
  </w:style>
  <w:style w:type="character" w:customStyle="1" w:styleId="ae">
    <w:name w:val="副标题 字符"/>
    <w:basedOn w:val="a0"/>
    <w:link w:val="ad"/>
    <w:uiPriority w:val="11"/>
    <w:rsid w:val="00D9387A"/>
    <w:rPr>
      <w:rFonts w:ascii="微软雅黑" w:eastAsia="微软雅黑" w:hAnsi="微软雅黑"/>
      <w:b/>
      <w:bCs/>
      <w:color w:val="4472C4" w:themeColor="accent1"/>
      <w:kern w:val="0"/>
      <w:sz w:val="24"/>
      <w:szCs w:val="20"/>
    </w:rPr>
  </w:style>
  <w:style w:type="character" w:customStyle="1" w:styleId="Notifiatoin0">
    <w:name w:val="Notifiatoin 字符"/>
    <w:basedOn w:val="a0"/>
    <w:link w:val="Notifiatoin"/>
    <w:rsid w:val="00D9387A"/>
    <w:rPr>
      <w:rFonts w:ascii="微软雅黑" w:eastAsia="微软雅黑" w:hAnsi="微软雅黑"/>
      <w:color w:val="4472C4" w:themeColor="accent1"/>
      <w:sz w:val="17"/>
    </w:rPr>
  </w:style>
  <w:style w:type="paragraph" w:styleId="af">
    <w:name w:val="No Spacing"/>
    <w:uiPriority w:val="1"/>
    <w:qFormat/>
    <w:rsid w:val="00D9387A"/>
    <w:pPr>
      <w:widowControl w:val="0"/>
      <w:jc w:val="both"/>
    </w:pPr>
    <w:rPr>
      <w:rFonts w:ascii="微软雅黑" w:eastAsia="微软雅黑" w:hAnsi="微软雅黑"/>
      <w:sz w:val="20"/>
    </w:rPr>
  </w:style>
  <w:style w:type="character" w:styleId="af0">
    <w:name w:val="Hyperlink"/>
    <w:basedOn w:val="a0"/>
    <w:uiPriority w:val="99"/>
    <w:unhideWhenUsed/>
    <w:rsid w:val="003930A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930A1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393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choolbus.lhy0403.to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刘浩宇</dc:creator>
  <cp:keywords/>
  <dc:description/>
  <cp:lastModifiedBy>刘浩宇</cp:lastModifiedBy>
  <cp:revision>36</cp:revision>
  <dcterms:created xsi:type="dcterms:W3CDTF">2018-03-26T13:27:00Z</dcterms:created>
  <dcterms:modified xsi:type="dcterms:W3CDTF">2018-03-31T10:15:00Z</dcterms:modified>
</cp:coreProperties>
</file>